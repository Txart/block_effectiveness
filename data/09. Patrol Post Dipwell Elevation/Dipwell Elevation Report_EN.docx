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F67D" w14:textId="02C18C83" w:rsidR="00086333" w:rsidRDefault="00BD3BC5" w:rsidP="00BD3BC5">
      <w:pPr>
        <w:jc w:val="center"/>
        <w:rPr>
          <w:sz w:val="44"/>
          <w:szCs w:val="44"/>
          <w:lang w:val="en-US"/>
        </w:rPr>
      </w:pPr>
      <w:r w:rsidRPr="00BD3BC5">
        <w:rPr>
          <w:sz w:val="44"/>
          <w:szCs w:val="44"/>
          <w:lang w:val="en-US"/>
        </w:rPr>
        <w:t xml:space="preserve">Laporan Data Hasil </w:t>
      </w:r>
      <w:proofErr w:type="spellStart"/>
      <w:r w:rsidRPr="00BD3BC5">
        <w:rPr>
          <w:sz w:val="44"/>
          <w:szCs w:val="44"/>
          <w:lang w:val="en-US"/>
        </w:rPr>
        <w:t>Elevasil</w:t>
      </w:r>
      <w:proofErr w:type="spellEnd"/>
      <w:r w:rsidRPr="00BD3BC5">
        <w:rPr>
          <w:sz w:val="44"/>
          <w:szCs w:val="44"/>
          <w:lang w:val="en-US"/>
        </w:rPr>
        <w:t xml:space="preserve"> </w:t>
      </w:r>
      <w:proofErr w:type="spellStart"/>
      <w:r w:rsidRPr="00BD3BC5">
        <w:rPr>
          <w:sz w:val="44"/>
          <w:szCs w:val="44"/>
          <w:lang w:val="en-US"/>
        </w:rPr>
        <w:t>Dipwell</w:t>
      </w:r>
      <w:proofErr w:type="spellEnd"/>
    </w:p>
    <w:p w14:paraId="56381FD5" w14:textId="77777777" w:rsidR="00BD3BC5" w:rsidRPr="00BD3BC5" w:rsidRDefault="00BD3BC5" w:rsidP="00BD3BC5">
      <w:pPr>
        <w:jc w:val="center"/>
        <w:rPr>
          <w:sz w:val="44"/>
          <w:szCs w:val="4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298"/>
        <w:gridCol w:w="1175"/>
        <w:gridCol w:w="1988"/>
        <w:gridCol w:w="2059"/>
        <w:gridCol w:w="1541"/>
        <w:gridCol w:w="1541"/>
      </w:tblGrid>
      <w:tr w:rsidR="00507987" w14:paraId="35F90ADB" w14:textId="77777777" w:rsidTr="00B3167D">
        <w:trPr>
          <w:trHeight w:val="629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5B1E2A49" w14:textId="24ECE6DE" w:rsid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 Location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2F491DBE" w14:textId="4D0F9807" w:rsid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Dip Well ID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2306D918" w14:textId="6BA8886F" w:rsid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Distance from Canal (m)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  <w:hideMark/>
          </w:tcPr>
          <w:p w14:paraId="58C323BE" w14:textId="466991B0" w:rsid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Measured height (cm)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</w:tcPr>
          <w:p w14:paraId="513F0870" w14:textId="3BF0E8AC" w:rsidR="00507987" w:rsidRP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Coordinate</w:t>
            </w:r>
          </w:p>
          <w:p w14:paraId="7A339769" w14:textId="77777777" w:rsid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10253F"/>
          </w:tcPr>
          <w:p w14:paraId="28449879" w14:textId="7889836D" w:rsidR="00507987" w:rsidRP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Y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Coordinate</w:t>
            </w:r>
          </w:p>
          <w:p w14:paraId="6A9A2136" w14:textId="77777777" w:rsidR="00507987" w:rsidRDefault="00507987" w:rsidP="0050798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BD3BC5" w14:paraId="59CE7DBB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14:paraId="2E223F2A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Main Camp</w:t>
            </w:r>
          </w:p>
          <w:p w14:paraId="72DDEC4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6BF08B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9BEE82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BDC90B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7A94619" w14:textId="0AA19AD3" w:rsidR="00BD3BC5" w:rsidRPr="00507987" w:rsidRDefault="00507987" w:rsidP="00B3167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Shadow Point</w:t>
            </w:r>
          </w:p>
          <w:p w14:paraId="33F32A10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2A180C1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8D536E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06A7AD50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69B0796D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104.0964287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22F409C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-2.08385119</w:t>
            </w:r>
          </w:p>
        </w:tc>
      </w:tr>
      <w:tr w:rsidR="00BD3BC5" w14:paraId="47D392B7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61BA5FB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63E0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670E1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5358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4B2D142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104.09624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B12B5C1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-2.083633976</w:t>
            </w:r>
          </w:p>
        </w:tc>
      </w:tr>
      <w:tr w:rsidR="00BD3BC5" w14:paraId="1ED8E88E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1AB05C0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AC6974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FA6AE3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875BCE9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101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7DCFD14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104.0960692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3E5B838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-2.083471048</w:t>
            </w:r>
          </w:p>
        </w:tc>
      </w:tr>
      <w:tr w:rsidR="00BD3BC5" w14:paraId="62515057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25E4982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6C35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970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C135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23BF50CB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104.0957097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D8B4134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-2.083217551</w:t>
            </w:r>
          </w:p>
        </w:tc>
      </w:tr>
      <w:tr w:rsidR="00BD3BC5" w14:paraId="717D7F0F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483FB8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5A01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C879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9E2B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6A1BC89E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104.05748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6EC4770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-2.04998</w:t>
            </w:r>
          </w:p>
        </w:tc>
      </w:tr>
      <w:tr w:rsidR="00BD3BC5" w14:paraId="637BB9DA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680477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242014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MC.5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93826C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A33C720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F6B10FB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104.0949817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9775EC7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414">
              <w:rPr>
                <w:rFonts w:ascii="Calibri" w:hAnsi="Calibri" w:cs="Calibri"/>
                <w:sz w:val="22"/>
                <w:szCs w:val="22"/>
              </w:rPr>
              <w:t>-2.082683413</w:t>
            </w:r>
          </w:p>
        </w:tc>
      </w:tr>
      <w:tr w:rsidR="00BD3BC5" w14:paraId="3C1A0D1C" w14:textId="77777777" w:rsidTr="00B3167D">
        <w:trPr>
          <w:trHeight w:val="314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1C95DDED" w14:textId="38EF2DDC" w:rsidR="00BD3BC5" w:rsidRPr="00507987" w:rsidRDefault="00507987" w:rsidP="00B3167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Shadow Point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C6F9EF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133649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BA5F6E7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8FDC8CC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104.05.730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B0CFB85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-2.04976</w:t>
            </w:r>
          </w:p>
        </w:tc>
      </w:tr>
      <w:tr w:rsidR="00BD3BC5" w14:paraId="304A9607" w14:textId="77777777" w:rsidTr="00B3167D">
        <w:trPr>
          <w:trHeight w:val="314"/>
        </w:trPr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4E75C54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171F553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8161AC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30EAD78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1521B8A0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104.05.711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9B4987B" w14:textId="77777777" w:rsidR="00BD3BC5" w:rsidRPr="001D3414" w:rsidRDefault="00BD3BC5" w:rsidP="00B3167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-2.04.970</w:t>
            </w:r>
          </w:p>
        </w:tc>
      </w:tr>
      <w:tr w:rsidR="00BD3BC5" w14:paraId="08765B6F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shd w:val="clear" w:color="auto" w:fill="auto"/>
            <w:hideMark/>
          </w:tcPr>
          <w:p w14:paraId="386A613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Sialang</w:t>
            </w:r>
          </w:p>
          <w:p w14:paraId="64211AB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50A586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8EE98F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4705B3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567E1A8" w14:textId="3F923BE8" w:rsidR="00BD3BC5" w:rsidRPr="00507987" w:rsidRDefault="00507987" w:rsidP="00B3167D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Shadow Point</w:t>
            </w:r>
          </w:p>
        </w:tc>
        <w:tc>
          <w:tcPr>
            <w:tcW w:w="11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8EF5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SI.1</w:t>
            </w:r>
          </w:p>
        </w:tc>
        <w:tc>
          <w:tcPr>
            <w:tcW w:w="19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248B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DC26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D986673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104.0599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A9F330D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-2.03612</w:t>
            </w:r>
          </w:p>
        </w:tc>
      </w:tr>
      <w:tr w:rsidR="00BD3BC5" w14:paraId="30DC6525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3F9E5F6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9BEE77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BC242B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685CD0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616827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4899018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-2.03599</w:t>
            </w:r>
          </w:p>
        </w:tc>
      </w:tr>
      <w:tr w:rsidR="00BD3BC5" w14:paraId="2DC16E05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122112C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97FE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CC28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0317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6ED23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42D10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-2.03579</w:t>
            </w:r>
          </w:p>
        </w:tc>
      </w:tr>
      <w:tr w:rsidR="00BD3BC5" w14:paraId="1595E2DD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70A679E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DA0573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4B3E6B7D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4AE6F1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2E835D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416688A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-2.0354</w:t>
            </w:r>
          </w:p>
        </w:tc>
      </w:tr>
      <w:tr w:rsidR="00BD3BC5" w14:paraId="7A8226AB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</w:tcPr>
          <w:p w14:paraId="322CEA7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02C8BB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47F897D6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6E5DAF7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B0DFF02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104.059270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42FCE24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-2.035167</w:t>
            </w:r>
          </w:p>
        </w:tc>
      </w:tr>
      <w:tr w:rsidR="00BD3BC5" w14:paraId="3248342D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</w:tcPr>
          <w:p w14:paraId="6E125CA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178D66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3C6B4C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1912952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78EFF478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104.059096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882857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-2035051</w:t>
            </w:r>
          </w:p>
        </w:tc>
      </w:tr>
      <w:tr w:rsidR="00BD3BC5" w14:paraId="7998106C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1706706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D13C36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SI.5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A3C8DB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015F8B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5F2ECF5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104.059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792548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-2.03466</w:t>
            </w:r>
          </w:p>
        </w:tc>
      </w:tr>
      <w:tr w:rsidR="00BD3BC5" w14:paraId="10AFD880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14:paraId="59BAF432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Ramin</w:t>
            </w:r>
          </w:p>
          <w:p w14:paraId="743710D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7F8DA01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743244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5D30810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BE9330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170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6C57EFAE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492D988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0C9CCEAE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451172C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D12A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2ADF8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90099" w14:textId="77777777" w:rsidR="00BD3BC5" w:rsidRPr="006D5EC0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3CE8D103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AA73B5A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455DC881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6B19AA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687411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DD95816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615356E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26AFBD51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3EFE85B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24A120EF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39E1C7B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7A2EE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4A13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06490" w14:textId="77777777" w:rsidR="00BD3BC5" w:rsidRPr="006D5EC0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21EEC1D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F8FA45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177817E5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54793D8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B2410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34B7C" w14:textId="77777777" w:rsidR="00BD3BC5" w:rsidRPr="006D5EC0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3AD6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130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6B16FE9" w14:textId="77777777" w:rsidR="00BD3BC5" w:rsidRPr="006D5EC0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-1.58965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01F2FC3" w14:textId="77777777" w:rsidR="00BD3BC5" w:rsidRPr="006D5EC0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104.13.212</w:t>
            </w:r>
          </w:p>
        </w:tc>
      </w:tr>
      <w:tr w:rsidR="00BD3BC5" w14:paraId="2480506A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5396DA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7317C9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008642C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9BC27B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024CF234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CF4557C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D3BC5" w14:paraId="64EDF1E8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shd w:val="clear" w:color="auto" w:fill="auto"/>
            <w:hideMark/>
          </w:tcPr>
          <w:p w14:paraId="6999BF3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Serindit</w:t>
            </w:r>
          </w:p>
        </w:tc>
        <w:tc>
          <w:tcPr>
            <w:tcW w:w="11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3AA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SE.1</w:t>
            </w:r>
          </w:p>
        </w:tc>
        <w:tc>
          <w:tcPr>
            <w:tcW w:w="19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850E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3EDD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FC8B8C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104.2209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1265C2C6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-1.9816</w:t>
            </w:r>
          </w:p>
        </w:tc>
      </w:tr>
      <w:tr w:rsidR="00BD3BC5" w14:paraId="448FFCCB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1766322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469F49C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7DE2CE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16EBE4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08610B2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23B35E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-1.98176</w:t>
            </w:r>
          </w:p>
        </w:tc>
      </w:tr>
      <w:tr w:rsidR="00BD3BC5" w14:paraId="02578981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62E1C6B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16BEB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5DF81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C1622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9C7A9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D3F70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-1.98195</w:t>
            </w:r>
          </w:p>
        </w:tc>
      </w:tr>
      <w:tr w:rsidR="00BD3BC5" w14:paraId="06D64D1C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7342CDD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4E0735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11B6FD6C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424E004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05B2D3BF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104.2205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3871F525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-1.98234</w:t>
            </w:r>
          </w:p>
        </w:tc>
      </w:tr>
      <w:tr w:rsidR="00BD3BC5" w14:paraId="3A8992F7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</w:tcPr>
          <w:p w14:paraId="6658D548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8FB082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517436E0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</w:tcPr>
          <w:p w14:paraId="726A1B7E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6BADB518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104.13.235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02095188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-1.58.935</w:t>
            </w:r>
          </w:p>
        </w:tc>
      </w:tr>
      <w:tr w:rsidR="00BD3BC5" w14:paraId="679C9DE7" w14:textId="77777777" w:rsidTr="00B3167D">
        <w:trPr>
          <w:trHeight w:val="314"/>
        </w:trPr>
        <w:tc>
          <w:tcPr>
            <w:tcW w:w="129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70C0"/>
            </w:tcBorders>
            <w:hideMark/>
          </w:tcPr>
          <w:p w14:paraId="4AD7EF4A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903C764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SE.5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1053B8C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0CA12C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121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33EF02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08FCC4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-1.98311</w:t>
            </w:r>
          </w:p>
        </w:tc>
      </w:tr>
      <w:tr w:rsidR="00BD3BC5" w14:paraId="33F0F50D" w14:textId="77777777" w:rsidTr="00B3167D">
        <w:trPr>
          <w:trHeight w:val="314"/>
        </w:trPr>
        <w:tc>
          <w:tcPr>
            <w:tcW w:w="1298" w:type="dxa"/>
            <w:vMerge w:val="restart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hideMark/>
          </w:tcPr>
          <w:p w14:paraId="7E628626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Lestari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4C15AD7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28C6A779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8139DB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396E16E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104.2277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E531246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-2.03472</w:t>
            </w:r>
          </w:p>
        </w:tc>
      </w:tr>
      <w:tr w:rsidR="00BD3BC5" w14:paraId="09E146C5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3DF5C399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D9030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13F7A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D1473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62D30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104.2275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040C2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-2.03464</w:t>
            </w:r>
          </w:p>
        </w:tc>
      </w:tr>
      <w:tr w:rsidR="00BD3BC5" w14:paraId="483340E8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2264A373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09DF28E1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LE.3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512FF8C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38670D15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75.5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646DB9F7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104.2274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608422AD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-2.03455</w:t>
            </w:r>
          </w:p>
        </w:tc>
      </w:tr>
      <w:tr w:rsidR="00BD3BC5" w14:paraId="0CBA4BEE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14DD9F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1040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LE.4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5164D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56EED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D43C1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104.2269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D0BCB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-2.0344</w:t>
            </w:r>
          </w:p>
        </w:tc>
      </w:tr>
      <w:tr w:rsidR="00BD3BC5" w14:paraId="5BAB93EF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1FFB37D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5ADEF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TB.1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E7666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11951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538C7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104.13.591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009FB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-2.02.060</w:t>
            </w:r>
          </w:p>
        </w:tc>
      </w:tr>
      <w:tr w:rsidR="00BD3BC5" w14:paraId="794A1209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</w:tcPr>
          <w:p w14:paraId="6057290A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E5015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TB.2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2FB3D" w14:textId="77777777" w:rsidR="00BD3BC5" w:rsidRPr="008B76E7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D232F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B9B9D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104.13.575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DB232" w14:textId="77777777" w:rsidR="00BD3BC5" w:rsidRPr="008B76E7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-2.02.052</w:t>
            </w:r>
          </w:p>
        </w:tc>
      </w:tr>
      <w:tr w:rsidR="00BD3BC5" w14:paraId="7A819DEB" w14:textId="77777777" w:rsidTr="00B3167D">
        <w:trPr>
          <w:trHeight w:val="314"/>
        </w:trPr>
        <w:tc>
          <w:tcPr>
            <w:tcW w:w="1298" w:type="dxa"/>
            <w:vMerge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29A2D65C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67066142" w14:textId="77777777" w:rsidR="00BD3BC5" w:rsidRDefault="00BD3BC5" w:rsidP="00B3167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LE.5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7ACE1902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hideMark/>
          </w:tcPr>
          <w:p w14:paraId="4FA2617B" w14:textId="77777777" w:rsidR="00BD3BC5" w:rsidRDefault="00BD3BC5" w:rsidP="00B3167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238279FC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104.2262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000000" w:fill="C5ECE2"/>
            <w:vAlign w:val="bottom"/>
          </w:tcPr>
          <w:p w14:paraId="5F8E8B44" w14:textId="77777777" w:rsidR="00BD3BC5" w:rsidRDefault="00BD3BC5" w:rsidP="00B3167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-2.034</w:t>
            </w:r>
          </w:p>
        </w:tc>
      </w:tr>
    </w:tbl>
    <w:p w14:paraId="7DC0738F" w14:textId="77777777" w:rsidR="00BD3BC5" w:rsidRPr="00437E03" w:rsidRDefault="00BD3BC5" w:rsidP="00437E03"/>
    <w:sectPr w:rsidR="00BD3BC5" w:rsidRPr="00437E03" w:rsidSect="003E4408">
      <w:footerReference w:type="default" r:id="rId8"/>
      <w:headerReference w:type="first" r:id="rId9"/>
      <w:footerReference w:type="first" r:id="rId10"/>
      <w:pgSz w:w="11906" w:h="16838"/>
      <w:pgMar w:top="864" w:right="1152" w:bottom="1728" w:left="1152" w:header="706" w:footer="706" w:gutter="0"/>
      <w:cols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3B76" w14:textId="77777777" w:rsidR="00E64E3E" w:rsidRDefault="00E64E3E" w:rsidP="006D3ED1">
      <w:r>
        <w:separator/>
      </w:r>
    </w:p>
  </w:endnote>
  <w:endnote w:type="continuationSeparator" w:id="0">
    <w:p w14:paraId="5E48F802" w14:textId="77777777" w:rsidR="00E64E3E" w:rsidRDefault="00E64E3E" w:rsidP="006D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Thin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Bold">
    <w:altName w:val="Lato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890C" w14:textId="77777777" w:rsidR="002B460C" w:rsidRPr="002B460C" w:rsidRDefault="002B460C" w:rsidP="002B460C">
    <w:pPr>
      <w:pStyle w:val="HeaderDown1"/>
      <w:pBdr>
        <w:bottom w:val="none" w:sz="0" w:space="0" w:color="auto"/>
      </w:pBdr>
      <w:ind w:right="283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4B74E94" wp14:editId="39EA6103">
              <wp:simplePos x="0" y="0"/>
              <wp:positionH relativeFrom="column">
                <wp:posOffset>5935980</wp:posOffset>
              </wp:positionH>
              <wp:positionV relativeFrom="paragraph">
                <wp:posOffset>36830</wp:posOffset>
              </wp:positionV>
              <wp:extent cx="407670" cy="406400"/>
              <wp:effectExtent l="0" t="0" r="11430" b="12700"/>
              <wp:wrapNone/>
              <wp:docPr id="2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670" cy="4064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6350">
                        <a:solidFill>
                          <a:srgbClr val="00206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A3742" w14:textId="77777777" w:rsidR="002B460C" w:rsidRPr="002B460C" w:rsidRDefault="002B460C" w:rsidP="002B460C">
                          <w:pPr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</w:pPr>
                          <w:r w:rsidRPr="002B460C"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  <w:t>SMPP</w:t>
                          </w:r>
                        </w:p>
                        <w:p w14:paraId="75B6D031" w14:textId="77777777" w:rsidR="002B460C" w:rsidRPr="00D804C2" w:rsidRDefault="002B460C" w:rsidP="002B460C">
                          <w:r w:rsidRPr="00235555">
                            <w:rPr>
                              <w:rFonts w:ascii="Lato Light" w:hAnsi="Lato Light"/>
                              <w:b/>
                              <w:color w:val="BFBFBF" w:themeColor="background1" w:themeShade="BF"/>
                              <w:sz w:val="14"/>
                              <w:szCs w:val="14"/>
                              <w:lang w:val="en-US"/>
                            </w:rPr>
                            <w:t>PG</w:t>
                          </w:r>
                        </w:p>
                        <w:p w14:paraId="015DD354" w14:textId="77777777" w:rsidR="002B460C" w:rsidRPr="00EA20CA" w:rsidRDefault="002B460C" w:rsidP="002B460C">
                          <w:pPr>
                            <w:rPr>
                              <w:rFonts w:ascii="Lato" w:hAnsi="Lato"/>
                              <w:b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CC5F59"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fldChar w:fldCharType="end"/>
                          </w:r>
                        </w:p>
                        <w:p w14:paraId="0780E3CF" w14:textId="77777777" w:rsidR="002B460C" w:rsidRDefault="002B460C" w:rsidP="002B460C"/>
                        <w:p w14:paraId="76B028B4" w14:textId="77777777" w:rsidR="002B460C" w:rsidRPr="007A5FBD" w:rsidRDefault="002B460C" w:rsidP="002B460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4E94" id="_x0000_t202" coordsize="21600,21600" o:spt="202" path="m,l,21600r21600,l21600,xe">
              <v:stroke joinstyle="miter"/>
              <v:path gradientshapeok="t" o:connecttype="rect"/>
            </v:shapetype>
            <v:shape id="Поле 14" o:spid="_x0000_s1026" type="#_x0000_t202" style="position:absolute;left:0;text-align:left;margin-left:467.4pt;margin-top:2.9pt;width:32.1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" fillcolor="#002060" strokecolor="#002060" strokeweight=".5pt">
              <v:path arrowok="t"/>
              <v:textbox>
                <w:txbxContent>
                  <w:p w14:paraId="71CA3742" w14:textId="77777777" w:rsidR="002B460C" w:rsidRPr="002B460C" w:rsidRDefault="002B460C" w:rsidP="002B460C">
                    <w:pPr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</w:pPr>
                    <w:r w:rsidRPr="002B460C"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  <w:t>SMPP</w:t>
                    </w:r>
                  </w:p>
                  <w:p w14:paraId="75B6D031" w14:textId="77777777" w:rsidR="002B460C" w:rsidRPr="00D804C2" w:rsidRDefault="002B460C" w:rsidP="002B460C">
                    <w:r w:rsidRPr="00235555">
                      <w:rPr>
                        <w:rFonts w:ascii="Lato Light" w:hAnsi="Lato Light"/>
                        <w:b/>
                        <w:color w:val="BFBFBF" w:themeColor="background1" w:themeShade="BF"/>
                        <w:sz w:val="14"/>
                        <w:szCs w:val="14"/>
                        <w:lang w:val="en-US"/>
                      </w:rPr>
                      <w:t>PG</w:t>
                    </w:r>
                  </w:p>
                  <w:p w14:paraId="015DD354" w14:textId="77777777" w:rsidR="002B460C" w:rsidRPr="00EA20CA" w:rsidRDefault="002B460C" w:rsidP="002B460C">
                    <w:pPr>
                      <w:rPr>
                        <w:rFonts w:ascii="Lato" w:hAnsi="Lato"/>
                        <w:b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CC5F59"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t>1</w:t>
                    </w:r>
                    <w:r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fldChar w:fldCharType="end"/>
                    </w:r>
                  </w:p>
                  <w:p w14:paraId="0780E3CF" w14:textId="77777777" w:rsidR="002B460C" w:rsidRDefault="002B460C" w:rsidP="002B460C"/>
                  <w:p w14:paraId="76B028B4" w14:textId="77777777" w:rsidR="002B460C" w:rsidRPr="007A5FBD" w:rsidRDefault="002B460C" w:rsidP="002B460C"/>
                </w:txbxContent>
              </v:textbox>
            </v:shape>
          </w:pict>
        </mc:Fallback>
      </mc:AlternateContent>
    </w:r>
    <w:r>
      <w:rPr>
        <w:lang w:val="en-US"/>
      </w:rPr>
      <w:t>SUMATRA MERANG PEATLAND PROJECT</w:t>
    </w:r>
  </w:p>
  <w:p w14:paraId="233E5706" w14:textId="6360BE94" w:rsidR="006D3ED1" w:rsidRPr="002B460C" w:rsidRDefault="002B460C" w:rsidP="002B460C">
    <w:pPr>
      <w:pStyle w:val="HeaderDown2"/>
      <w:pBdr>
        <w:bottom w:val="single" w:sz="4" w:space="2" w:color="auto"/>
      </w:pBdr>
      <w:ind w:right="283"/>
    </w:pPr>
    <w:r>
      <w:fldChar w:fldCharType="begin"/>
    </w:r>
    <w:r>
      <w:rPr>
        <w:lang w:val="en-US"/>
      </w:rPr>
      <w:instrText xml:space="preserve"> DATE  \@ "MMMM yyyy"  \* MERGEFORMAT </w:instrText>
    </w:r>
    <w:r>
      <w:fldChar w:fldCharType="separate"/>
    </w:r>
    <w:r w:rsidR="00507987">
      <w:rPr>
        <w:noProof/>
        <w:lang w:val="en-US"/>
      </w:rPr>
      <w:t>January 2022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9B1E3" w14:textId="204CB4B3" w:rsidR="008738F9" w:rsidRPr="002B460C" w:rsidRDefault="008738F9" w:rsidP="008738F9">
    <w:pPr>
      <w:pStyle w:val="HeaderDown1"/>
      <w:pBdr>
        <w:bottom w:val="none" w:sz="0" w:space="0" w:color="auto"/>
      </w:pBdr>
      <w:ind w:right="283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AA6350E" wp14:editId="58CF68D4">
              <wp:simplePos x="0" y="0"/>
              <wp:positionH relativeFrom="column">
                <wp:posOffset>5935980</wp:posOffset>
              </wp:positionH>
              <wp:positionV relativeFrom="paragraph">
                <wp:posOffset>36830</wp:posOffset>
              </wp:positionV>
              <wp:extent cx="407670" cy="406400"/>
              <wp:effectExtent l="0" t="0" r="11430" b="12700"/>
              <wp:wrapNone/>
              <wp:docPr id="8" name="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7670" cy="4064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6350">
                        <a:solidFill>
                          <a:srgbClr val="002060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8D988B" w14:textId="0C96FBBE" w:rsidR="008738F9" w:rsidRPr="002B460C" w:rsidRDefault="002B460C" w:rsidP="008738F9">
                          <w:pPr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</w:pPr>
                          <w:r w:rsidRPr="002B460C">
                            <w:rPr>
                              <w:rFonts w:ascii="Lato Light" w:hAnsi="Lato Light"/>
                              <w:b/>
                              <w:color w:val="00B050"/>
                              <w:sz w:val="13"/>
                              <w:szCs w:val="13"/>
                              <w:lang w:val="en-US"/>
                            </w:rPr>
                            <w:t>SMPP</w:t>
                          </w:r>
                        </w:p>
                        <w:p w14:paraId="5721EC8E" w14:textId="77777777" w:rsidR="008738F9" w:rsidRPr="00D804C2" w:rsidRDefault="008738F9" w:rsidP="008738F9">
                          <w:r w:rsidRPr="00235555">
                            <w:rPr>
                              <w:rFonts w:ascii="Lato Light" w:hAnsi="Lato Light"/>
                              <w:b/>
                              <w:color w:val="BFBFBF" w:themeColor="background1" w:themeShade="BF"/>
                              <w:sz w:val="14"/>
                              <w:szCs w:val="14"/>
                              <w:lang w:val="en-US"/>
                            </w:rPr>
                            <w:t>PG</w:t>
                          </w:r>
                        </w:p>
                        <w:p w14:paraId="4B7CD82E" w14:textId="77777777" w:rsidR="008738F9" w:rsidRPr="00EA20CA" w:rsidRDefault="008738F9" w:rsidP="008738F9">
                          <w:pPr>
                            <w:rPr>
                              <w:rFonts w:ascii="Lato" w:hAnsi="Lato"/>
                              <w:b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C5F59" w:rsidRPr="00CC5F59"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Lato" w:hAnsi="Lato"/>
                              <w:b/>
                              <w:noProof/>
                              <w:color w:val="B0E4FF" w:themeColor="accent1" w:themeTint="33"/>
                              <w:sz w:val="14"/>
                              <w:szCs w:val="14"/>
                              <w:lang w:val="en-US"/>
                            </w:rPr>
                            <w:fldChar w:fldCharType="end"/>
                          </w:r>
                        </w:p>
                        <w:p w14:paraId="0F7E3953" w14:textId="77777777" w:rsidR="008738F9" w:rsidRDefault="008738F9" w:rsidP="008738F9"/>
                        <w:p w14:paraId="7869EC1B" w14:textId="77777777" w:rsidR="008738F9" w:rsidRPr="007A5FBD" w:rsidRDefault="008738F9" w:rsidP="008738F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6350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7.4pt;margin-top:2.9pt;width:32.1pt;height: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" fillcolor="#002060" strokecolor="#002060" strokeweight=".5pt">
              <v:path arrowok="t"/>
              <v:textbox>
                <w:txbxContent>
                  <w:p w14:paraId="548D988B" w14:textId="0C96FBBE" w:rsidR="008738F9" w:rsidRPr="002B460C" w:rsidRDefault="002B460C" w:rsidP="008738F9">
                    <w:pPr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</w:pPr>
                    <w:r w:rsidRPr="002B460C">
                      <w:rPr>
                        <w:rFonts w:ascii="Lato Light" w:hAnsi="Lato Light"/>
                        <w:b/>
                        <w:color w:val="00B050"/>
                        <w:sz w:val="13"/>
                        <w:szCs w:val="13"/>
                        <w:lang w:val="en-US"/>
                      </w:rPr>
                      <w:t>SMPP</w:t>
                    </w:r>
                  </w:p>
                  <w:p w14:paraId="5721EC8E" w14:textId="77777777" w:rsidR="008738F9" w:rsidRPr="00D804C2" w:rsidRDefault="008738F9" w:rsidP="008738F9">
                    <w:r w:rsidRPr="00235555">
                      <w:rPr>
                        <w:rFonts w:ascii="Lato Light" w:hAnsi="Lato Light"/>
                        <w:b/>
                        <w:color w:val="BFBFBF" w:themeColor="background1" w:themeShade="BF"/>
                        <w:sz w:val="14"/>
                        <w:szCs w:val="14"/>
                        <w:lang w:val="en-US"/>
                      </w:rPr>
                      <w:t>PG</w:t>
                    </w:r>
                  </w:p>
                  <w:p w14:paraId="4B7CD82E" w14:textId="77777777" w:rsidR="008738F9" w:rsidRPr="00EA20CA" w:rsidRDefault="008738F9" w:rsidP="008738F9">
                    <w:pPr>
                      <w:rPr>
                        <w:rFonts w:ascii="Lato" w:hAnsi="Lato"/>
                        <w:b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C5F59" w:rsidRPr="00CC5F59"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t>1</w:t>
                    </w:r>
                    <w:r>
                      <w:rPr>
                        <w:rFonts w:ascii="Lato" w:hAnsi="Lato"/>
                        <w:b/>
                        <w:noProof/>
                        <w:color w:val="B0E4FF" w:themeColor="accent1" w:themeTint="33"/>
                        <w:sz w:val="14"/>
                        <w:szCs w:val="14"/>
                        <w:lang w:val="en-US"/>
                      </w:rPr>
                      <w:fldChar w:fldCharType="end"/>
                    </w:r>
                  </w:p>
                  <w:p w14:paraId="0F7E3953" w14:textId="77777777" w:rsidR="008738F9" w:rsidRDefault="008738F9" w:rsidP="008738F9"/>
                  <w:p w14:paraId="7869EC1B" w14:textId="77777777" w:rsidR="008738F9" w:rsidRPr="007A5FBD" w:rsidRDefault="008738F9" w:rsidP="008738F9"/>
                </w:txbxContent>
              </v:textbox>
            </v:shape>
          </w:pict>
        </mc:Fallback>
      </mc:AlternateContent>
    </w:r>
    <w:r w:rsidR="002B460C">
      <w:rPr>
        <w:lang w:val="en-US"/>
      </w:rPr>
      <w:t>SUMATRA MERANG PEATLAND PROJECT</w:t>
    </w:r>
  </w:p>
  <w:p w14:paraId="36506B9D" w14:textId="1F0B155A" w:rsidR="008738F9" w:rsidRDefault="008738F9" w:rsidP="002B460C">
    <w:pPr>
      <w:pStyle w:val="HeaderDown2"/>
      <w:pBdr>
        <w:bottom w:val="single" w:sz="4" w:space="2" w:color="auto"/>
      </w:pBdr>
      <w:ind w:right="283"/>
    </w:pPr>
    <w:r>
      <w:fldChar w:fldCharType="begin"/>
    </w:r>
    <w:r>
      <w:rPr>
        <w:lang w:val="en-US"/>
      </w:rPr>
      <w:instrText xml:space="preserve"> DATE  \@ "MMMM yyyy"  \* MERGEFORMAT </w:instrText>
    </w:r>
    <w:r>
      <w:fldChar w:fldCharType="separate"/>
    </w:r>
    <w:r w:rsidR="00507987">
      <w:rPr>
        <w:noProof/>
        <w:lang w:val="en-US"/>
      </w:rPr>
      <w:t>January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E755" w14:textId="77777777" w:rsidR="00E64E3E" w:rsidRDefault="00E64E3E" w:rsidP="006D3ED1">
      <w:r>
        <w:separator/>
      </w:r>
    </w:p>
  </w:footnote>
  <w:footnote w:type="continuationSeparator" w:id="0">
    <w:p w14:paraId="72B849E7" w14:textId="77777777" w:rsidR="00E64E3E" w:rsidRDefault="00E64E3E" w:rsidP="006D3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F19C3" w14:textId="31270790" w:rsidR="002B460C" w:rsidRDefault="00275788" w:rsidP="008738F9">
    <w:pPr>
      <w:pStyle w:val="Header"/>
      <w:spacing w:after="120"/>
      <w:jc w:val="right"/>
    </w:pPr>
    <w:r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4159F601" wp14:editId="6AB93829">
          <wp:simplePos x="0" y="0"/>
          <wp:positionH relativeFrom="column">
            <wp:posOffset>3411855</wp:posOffset>
          </wp:positionH>
          <wp:positionV relativeFrom="paragraph">
            <wp:posOffset>36975</wp:posOffset>
          </wp:positionV>
          <wp:extent cx="885587" cy="520266"/>
          <wp:effectExtent l="0" t="0" r="381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C 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587" cy="5202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470">
      <w:rPr>
        <w:noProof/>
        <w:lang w:val="en-US"/>
      </w:rPr>
      <w:drawing>
        <wp:anchor distT="0" distB="0" distL="114300" distR="114300" simplePos="0" relativeHeight="251680768" behindDoc="0" locked="0" layoutInCell="1" allowOverlap="1" wp14:anchorId="4604294A" wp14:editId="06000558">
          <wp:simplePos x="0" y="0"/>
          <wp:positionH relativeFrom="column">
            <wp:posOffset>4485005</wp:posOffset>
          </wp:positionH>
          <wp:positionV relativeFrom="paragraph">
            <wp:posOffset>-9525</wp:posOffset>
          </wp:positionV>
          <wp:extent cx="1980565" cy="5549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AL Logo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56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470"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5746E0D3" wp14:editId="788849E2">
          <wp:simplePos x="0" y="0"/>
          <wp:positionH relativeFrom="column">
            <wp:posOffset>22860</wp:posOffset>
          </wp:positionH>
          <wp:positionV relativeFrom="paragraph">
            <wp:posOffset>-112557</wp:posOffset>
          </wp:positionV>
          <wp:extent cx="1126490" cy="788035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MPP Logo - No Post Name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490" cy="788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CE9923" w14:textId="76AAF8D9" w:rsidR="008738F9" w:rsidRDefault="008738F9" w:rsidP="003C3470">
    <w:pPr>
      <w:pStyle w:val="Header"/>
      <w:spacing w:after="120"/>
    </w:pPr>
  </w:p>
  <w:p w14:paraId="67E8C4A3" w14:textId="2F0141EB" w:rsidR="003C3470" w:rsidRDefault="003C3470" w:rsidP="003C3470">
    <w:pPr>
      <w:pStyle w:val="Header"/>
      <w:spacing w:after="120"/>
    </w:pPr>
  </w:p>
  <w:p w14:paraId="5E4A94BC" w14:textId="77777777" w:rsidR="003C3470" w:rsidRDefault="003C3470" w:rsidP="003C3470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6DCDD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AE8B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C3C7C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1ACB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CA8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382DE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65893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0D6C6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89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3A8E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265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541059"/>
    <w:multiLevelType w:val="hybridMultilevel"/>
    <w:tmpl w:val="CF4C3E2E"/>
    <w:lvl w:ilvl="0" w:tplc="D332DBC0">
      <w:start w:val="1"/>
      <w:numFmt w:val="decimal"/>
      <w:lvlText w:val="1.%1.1"/>
      <w:lvlJc w:val="left"/>
      <w:pPr>
        <w:ind w:left="1069" w:hanging="360"/>
      </w:pPr>
      <w:rPr>
        <w:rFonts w:ascii="Lato Light" w:hAnsi="Lato Light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8F374F"/>
    <w:multiLevelType w:val="hybridMultilevel"/>
    <w:tmpl w:val="BA98E2B4"/>
    <w:lvl w:ilvl="0" w:tplc="9EB63A44">
      <w:start w:val="1"/>
      <w:numFmt w:val="decimal"/>
      <w:lvlText w:val="1.%1.2"/>
      <w:lvlJc w:val="left"/>
      <w:pPr>
        <w:ind w:left="1069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3" w15:restartNumberingAfterBreak="0">
    <w:nsid w:val="1F0239BC"/>
    <w:multiLevelType w:val="hybridMultilevel"/>
    <w:tmpl w:val="D7D4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33A8C"/>
    <w:multiLevelType w:val="hybridMultilevel"/>
    <w:tmpl w:val="9738A480"/>
    <w:lvl w:ilvl="0" w:tplc="40404D1E">
      <w:start w:val="1"/>
      <w:numFmt w:val="decimal"/>
      <w:lvlText w:val="1.%1.3"/>
      <w:lvlJc w:val="left"/>
      <w:pPr>
        <w:ind w:left="1069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5" w15:restartNumberingAfterBreak="0">
    <w:nsid w:val="213826CC"/>
    <w:multiLevelType w:val="hybridMultilevel"/>
    <w:tmpl w:val="A00C65CE"/>
    <w:lvl w:ilvl="0" w:tplc="A8426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654711"/>
    <w:multiLevelType w:val="hybridMultilevel"/>
    <w:tmpl w:val="0928B290"/>
    <w:lvl w:ilvl="0" w:tplc="E2AA4122">
      <w:start w:val="1"/>
      <w:numFmt w:val="decimal"/>
      <w:lvlText w:val="%1.1"/>
      <w:lvlJc w:val="left"/>
      <w:pPr>
        <w:ind w:left="1260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3685" w:hanging="360"/>
      </w:pPr>
    </w:lvl>
    <w:lvl w:ilvl="2" w:tplc="0419001B" w:tentative="1">
      <w:start w:val="1"/>
      <w:numFmt w:val="lowerRoman"/>
      <w:lvlText w:val="%3."/>
      <w:lvlJc w:val="right"/>
      <w:pPr>
        <w:ind w:left="4405" w:hanging="180"/>
      </w:pPr>
    </w:lvl>
    <w:lvl w:ilvl="3" w:tplc="0419000F" w:tentative="1">
      <w:start w:val="1"/>
      <w:numFmt w:val="decimal"/>
      <w:lvlText w:val="%4."/>
      <w:lvlJc w:val="left"/>
      <w:pPr>
        <w:ind w:left="5125" w:hanging="360"/>
      </w:pPr>
    </w:lvl>
    <w:lvl w:ilvl="4" w:tplc="04190019" w:tentative="1">
      <w:start w:val="1"/>
      <w:numFmt w:val="lowerLetter"/>
      <w:lvlText w:val="%5."/>
      <w:lvlJc w:val="left"/>
      <w:pPr>
        <w:ind w:left="5845" w:hanging="360"/>
      </w:pPr>
    </w:lvl>
    <w:lvl w:ilvl="5" w:tplc="0419001B" w:tentative="1">
      <w:start w:val="1"/>
      <w:numFmt w:val="lowerRoman"/>
      <w:lvlText w:val="%6."/>
      <w:lvlJc w:val="right"/>
      <w:pPr>
        <w:ind w:left="6565" w:hanging="180"/>
      </w:pPr>
    </w:lvl>
    <w:lvl w:ilvl="6" w:tplc="0419000F" w:tentative="1">
      <w:start w:val="1"/>
      <w:numFmt w:val="decimal"/>
      <w:lvlText w:val="%7."/>
      <w:lvlJc w:val="left"/>
      <w:pPr>
        <w:ind w:left="7285" w:hanging="360"/>
      </w:pPr>
    </w:lvl>
    <w:lvl w:ilvl="7" w:tplc="04190019" w:tentative="1">
      <w:start w:val="1"/>
      <w:numFmt w:val="lowerLetter"/>
      <w:lvlText w:val="%8."/>
      <w:lvlJc w:val="left"/>
      <w:pPr>
        <w:ind w:left="8005" w:hanging="360"/>
      </w:pPr>
    </w:lvl>
    <w:lvl w:ilvl="8" w:tplc="0419001B" w:tentative="1">
      <w:start w:val="1"/>
      <w:numFmt w:val="lowerRoman"/>
      <w:lvlText w:val="%9."/>
      <w:lvlJc w:val="right"/>
      <w:pPr>
        <w:ind w:left="8725" w:hanging="180"/>
      </w:pPr>
    </w:lvl>
  </w:abstractNum>
  <w:abstractNum w:abstractNumId="17" w15:restartNumberingAfterBreak="0">
    <w:nsid w:val="2B9E76CB"/>
    <w:multiLevelType w:val="hybridMultilevel"/>
    <w:tmpl w:val="1878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403CD"/>
    <w:multiLevelType w:val="hybridMultilevel"/>
    <w:tmpl w:val="D7D4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93885"/>
    <w:multiLevelType w:val="hybridMultilevel"/>
    <w:tmpl w:val="FAECD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92CAF"/>
    <w:multiLevelType w:val="hybridMultilevel"/>
    <w:tmpl w:val="7BCA624C"/>
    <w:lvl w:ilvl="0" w:tplc="D32CEB60">
      <w:start w:val="1"/>
      <w:numFmt w:val="decimal"/>
      <w:lvlText w:val="%1"/>
      <w:lvlJc w:val="left"/>
      <w:pPr>
        <w:ind w:left="360" w:hanging="360"/>
      </w:pPr>
      <w:rPr>
        <w:rFonts w:ascii="Lato Light" w:hAnsi="Lato Light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909E7"/>
    <w:multiLevelType w:val="hybridMultilevel"/>
    <w:tmpl w:val="2B46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964E4"/>
    <w:multiLevelType w:val="hybridMultilevel"/>
    <w:tmpl w:val="0E16A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F815EF"/>
    <w:multiLevelType w:val="hybridMultilevel"/>
    <w:tmpl w:val="6C88213E"/>
    <w:lvl w:ilvl="0" w:tplc="7AA6A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F86"/>
    <w:multiLevelType w:val="hybridMultilevel"/>
    <w:tmpl w:val="483C76D8"/>
    <w:lvl w:ilvl="0" w:tplc="B7FA85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641A8"/>
    <w:multiLevelType w:val="hybridMultilevel"/>
    <w:tmpl w:val="E1E822DE"/>
    <w:lvl w:ilvl="0" w:tplc="0ACEC2B6">
      <w:start w:val="1"/>
      <w:numFmt w:val="decimal"/>
      <w:lvlText w:val="%1.2"/>
      <w:lvlJc w:val="left"/>
      <w:pPr>
        <w:ind w:left="1883" w:hanging="360"/>
      </w:pPr>
      <w:rPr>
        <w:rFonts w:ascii="Lato Light" w:hAnsi="Lato Light" w:hint="default"/>
      </w:r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26" w15:restartNumberingAfterBreak="0">
    <w:nsid w:val="588D7133"/>
    <w:multiLevelType w:val="hybridMultilevel"/>
    <w:tmpl w:val="2A10F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E46675"/>
    <w:multiLevelType w:val="hybridMultilevel"/>
    <w:tmpl w:val="D660B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E461B9"/>
    <w:multiLevelType w:val="hybridMultilevel"/>
    <w:tmpl w:val="04C2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927556"/>
    <w:multiLevelType w:val="hybridMultilevel"/>
    <w:tmpl w:val="E5429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A7A1D"/>
    <w:multiLevelType w:val="hybridMultilevel"/>
    <w:tmpl w:val="A66C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595C5B"/>
    <w:multiLevelType w:val="hybridMultilevel"/>
    <w:tmpl w:val="44E09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501824"/>
    <w:multiLevelType w:val="hybridMultilevel"/>
    <w:tmpl w:val="86525AC4"/>
    <w:lvl w:ilvl="0" w:tplc="0FE87F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4"/>
  </w:num>
  <w:num w:numId="4">
    <w:abstractNumId w:val="20"/>
  </w:num>
  <w:num w:numId="5">
    <w:abstractNumId w:val="11"/>
  </w:num>
  <w:num w:numId="6">
    <w:abstractNumId w:val="12"/>
  </w:num>
  <w:num w:numId="7">
    <w:abstractNumId w:val="14"/>
  </w:num>
  <w:num w:numId="8">
    <w:abstractNumId w:val="25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18"/>
  </w:num>
  <w:num w:numId="21">
    <w:abstractNumId w:val="13"/>
  </w:num>
  <w:num w:numId="22">
    <w:abstractNumId w:val="17"/>
  </w:num>
  <w:num w:numId="23">
    <w:abstractNumId w:val="21"/>
  </w:num>
  <w:num w:numId="24">
    <w:abstractNumId w:val="19"/>
  </w:num>
  <w:num w:numId="25">
    <w:abstractNumId w:val="30"/>
  </w:num>
  <w:num w:numId="26">
    <w:abstractNumId w:val="29"/>
  </w:num>
  <w:num w:numId="27">
    <w:abstractNumId w:val="31"/>
  </w:num>
  <w:num w:numId="28">
    <w:abstractNumId w:val="22"/>
  </w:num>
  <w:num w:numId="29">
    <w:abstractNumId w:val="23"/>
  </w:num>
  <w:num w:numId="30">
    <w:abstractNumId w:val="28"/>
  </w:num>
  <w:num w:numId="31">
    <w:abstractNumId w:val="27"/>
  </w:num>
  <w:num w:numId="32">
    <w:abstractNumId w:val="2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C6"/>
    <w:rsid w:val="000065BC"/>
    <w:rsid w:val="000075ED"/>
    <w:rsid w:val="000107C5"/>
    <w:rsid w:val="00025A93"/>
    <w:rsid w:val="00032217"/>
    <w:rsid w:val="0004338A"/>
    <w:rsid w:val="00050883"/>
    <w:rsid w:val="00053337"/>
    <w:rsid w:val="000743CE"/>
    <w:rsid w:val="0007785D"/>
    <w:rsid w:val="00080DF7"/>
    <w:rsid w:val="000819E9"/>
    <w:rsid w:val="000824FB"/>
    <w:rsid w:val="000848ED"/>
    <w:rsid w:val="00086333"/>
    <w:rsid w:val="00087572"/>
    <w:rsid w:val="00087623"/>
    <w:rsid w:val="000A5CDE"/>
    <w:rsid w:val="000A731C"/>
    <w:rsid w:val="000B3EC8"/>
    <w:rsid w:val="000C27C1"/>
    <w:rsid w:val="000D7977"/>
    <w:rsid w:val="000E3FB5"/>
    <w:rsid w:val="000E5999"/>
    <w:rsid w:val="000F6366"/>
    <w:rsid w:val="00101D6B"/>
    <w:rsid w:val="0010245F"/>
    <w:rsid w:val="001039C6"/>
    <w:rsid w:val="001105FF"/>
    <w:rsid w:val="0011412C"/>
    <w:rsid w:val="00123A1F"/>
    <w:rsid w:val="00124A4D"/>
    <w:rsid w:val="0014043D"/>
    <w:rsid w:val="00142CCA"/>
    <w:rsid w:val="00146E47"/>
    <w:rsid w:val="00151D17"/>
    <w:rsid w:val="001640D9"/>
    <w:rsid w:val="00166F8F"/>
    <w:rsid w:val="00174AB1"/>
    <w:rsid w:val="00183AD1"/>
    <w:rsid w:val="00190608"/>
    <w:rsid w:val="001A02F8"/>
    <w:rsid w:val="001A63AD"/>
    <w:rsid w:val="001D18B3"/>
    <w:rsid w:val="001E5D11"/>
    <w:rsid w:val="002236FB"/>
    <w:rsid w:val="00251750"/>
    <w:rsid w:val="0025482D"/>
    <w:rsid w:val="00264C97"/>
    <w:rsid w:val="00275788"/>
    <w:rsid w:val="0027623E"/>
    <w:rsid w:val="00277730"/>
    <w:rsid w:val="002863D4"/>
    <w:rsid w:val="00290A6F"/>
    <w:rsid w:val="002910B7"/>
    <w:rsid w:val="002A68B7"/>
    <w:rsid w:val="002A6A14"/>
    <w:rsid w:val="002A7BD3"/>
    <w:rsid w:val="002B460C"/>
    <w:rsid w:val="002D63D4"/>
    <w:rsid w:val="002E3796"/>
    <w:rsid w:val="003259DA"/>
    <w:rsid w:val="00327912"/>
    <w:rsid w:val="00333A87"/>
    <w:rsid w:val="00350374"/>
    <w:rsid w:val="00355FAB"/>
    <w:rsid w:val="003578B8"/>
    <w:rsid w:val="00360F95"/>
    <w:rsid w:val="003773F8"/>
    <w:rsid w:val="00384D33"/>
    <w:rsid w:val="0038584B"/>
    <w:rsid w:val="00397C91"/>
    <w:rsid w:val="003C3470"/>
    <w:rsid w:val="003D2B0B"/>
    <w:rsid w:val="003D53EA"/>
    <w:rsid w:val="003E310D"/>
    <w:rsid w:val="003E4408"/>
    <w:rsid w:val="003E7AEA"/>
    <w:rsid w:val="003F4C0A"/>
    <w:rsid w:val="003F4FCA"/>
    <w:rsid w:val="003F5FAF"/>
    <w:rsid w:val="004033F6"/>
    <w:rsid w:val="00405AE1"/>
    <w:rsid w:val="00411E3F"/>
    <w:rsid w:val="0042072C"/>
    <w:rsid w:val="00421447"/>
    <w:rsid w:val="00421C37"/>
    <w:rsid w:val="00437E03"/>
    <w:rsid w:val="00441AFE"/>
    <w:rsid w:val="004622F1"/>
    <w:rsid w:val="004818D9"/>
    <w:rsid w:val="00494344"/>
    <w:rsid w:val="00495E3F"/>
    <w:rsid w:val="004A7AB6"/>
    <w:rsid w:val="004B7FEE"/>
    <w:rsid w:val="004C1B09"/>
    <w:rsid w:val="004C2F56"/>
    <w:rsid w:val="004E357A"/>
    <w:rsid w:val="004F4955"/>
    <w:rsid w:val="00507987"/>
    <w:rsid w:val="005112A1"/>
    <w:rsid w:val="00524022"/>
    <w:rsid w:val="00540DCA"/>
    <w:rsid w:val="005418C1"/>
    <w:rsid w:val="0054357B"/>
    <w:rsid w:val="00543692"/>
    <w:rsid w:val="00554809"/>
    <w:rsid w:val="00556632"/>
    <w:rsid w:val="005576A2"/>
    <w:rsid w:val="00572A00"/>
    <w:rsid w:val="00585A9D"/>
    <w:rsid w:val="00592FE3"/>
    <w:rsid w:val="005D6917"/>
    <w:rsid w:val="005E228F"/>
    <w:rsid w:val="005E5934"/>
    <w:rsid w:val="005F07CB"/>
    <w:rsid w:val="00602AAC"/>
    <w:rsid w:val="006041A4"/>
    <w:rsid w:val="00627A1C"/>
    <w:rsid w:val="00627A7E"/>
    <w:rsid w:val="006452D5"/>
    <w:rsid w:val="006473F4"/>
    <w:rsid w:val="00647F99"/>
    <w:rsid w:val="00657097"/>
    <w:rsid w:val="00662B3A"/>
    <w:rsid w:val="00672B30"/>
    <w:rsid w:val="00683B2B"/>
    <w:rsid w:val="00685FF8"/>
    <w:rsid w:val="00693CB6"/>
    <w:rsid w:val="006D3ED1"/>
    <w:rsid w:val="006D5EC0"/>
    <w:rsid w:val="006E1FAE"/>
    <w:rsid w:val="006F3ADC"/>
    <w:rsid w:val="007019E3"/>
    <w:rsid w:val="00701BA9"/>
    <w:rsid w:val="00710EB1"/>
    <w:rsid w:val="00713D55"/>
    <w:rsid w:val="007154A8"/>
    <w:rsid w:val="00727727"/>
    <w:rsid w:val="00742C33"/>
    <w:rsid w:val="00745C9A"/>
    <w:rsid w:val="00754063"/>
    <w:rsid w:val="0076304D"/>
    <w:rsid w:val="007831A9"/>
    <w:rsid w:val="00793649"/>
    <w:rsid w:val="007A469D"/>
    <w:rsid w:val="007B0128"/>
    <w:rsid w:val="007B3CEF"/>
    <w:rsid w:val="007D1D43"/>
    <w:rsid w:val="007E27C8"/>
    <w:rsid w:val="007F02AD"/>
    <w:rsid w:val="007F0B89"/>
    <w:rsid w:val="00802201"/>
    <w:rsid w:val="00811E09"/>
    <w:rsid w:val="008163BD"/>
    <w:rsid w:val="008247BE"/>
    <w:rsid w:val="0083347C"/>
    <w:rsid w:val="00841C50"/>
    <w:rsid w:val="008463F7"/>
    <w:rsid w:val="00850064"/>
    <w:rsid w:val="00857237"/>
    <w:rsid w:val="00857C60"/>
    <w:rsid w:val="008738F9"/>
    <w:rsid w:val="0087437A"/>
    <w:rsid w:val="0087686A"/>
    <w:rsid w:val="00885BBF"/>
    <w:rsid w:val="008A3A32"/>
    <w:rsid w:val="008B269A"/>
    <w:rsid w:val="008B5AA5"/>
    <w:rsid w:val="008B76E7"/>
    <w:rsid w:val="008B79E4"/>
    <w:rsid w:val="008C1FE6"/>
    <w:rsid w:val="008C7DD7"/>
    <w:rsid w:val="008D1BB7"/>
    <w:rsid w:val="008F76E3"/>
    <w:rsid w:val="00916EA4"/>
    <w:rsid w:val="00926421"/>
    <w:rsid w:val="0094379A"/>
    <w:rsid w:val="009446BD"/>
    <w:rsid w:val="00956963"/>
    <w:rsid w:val="00965578"/>
    <w:rsid w:val="00974B37"/>
    <w:rsid w:val="00985616"/>
    <w:rsid w:val="00996541"/>
    <w:rsid w:val="009A4F7C"/>
    <w:rsid w:val="009B1EED"/>
    <w:rsid w:val="009B273F"/>
    <w:rsid w:val="009C2691"/>
    <w:rsid w:val="009E7E76"/>
    <w:rsid w:val="009F0254"/>
    <w:rsid w:val="009F63EF"/>
    <w:rsid w:val="009F7107"/>
    <w:rsid w:val="00A11B0C"/>
    <w:rsid w:val="00A13857"/>
    <w:rsid w:val="00A149B7"/>
    <w:rsid w:val="00A266E8"/>
    <w:rsid w:val="00A35FEC"/>
    <w:rsid w:val="00A42E46"/>
    <w:rsid w:val="00A43406"/>
    <w:rsid w:val="00A66AEB"/>
    <w:rsid w:val="00A6725B"/>
    <w:rsid w:val="00A97688"/>
    <w:rsid w:val="00AA642A"/>
    <w:rsid w:val="00AC1113"/>
    <w:rsid w:val="00AC395A"/>
    <w:rsid w:val="00AD2A27"/>
    <w:rsid w:val="00AD7543"/>
    <w:rsid w:val="00AF3341"/>
    <w:rsid w:val="00B02630"/>
    <w:rsid w:val="00B13DDF"/>
    <w:rsid w:val="00B34BF3"/>
    <w:rsid w:val="00B61726"/>
    <w:rsid w:val="00B674B3"/>
    <w:rsid w:val="00B809F4"/>
    <w:rsid w:val="00B91787"/>
    <w:rsid w:val="00B942DB"/>
    <w:rsid w:val="00BA7670"/>
    <w:rsid w:val="00BC456B"/>
    <w:rsid w:val="00BD3BC5"/>
    <w:rsid w:val="00BE081E"/>
    <w:rsid w:val="00BE6FE1"/>
    <w:rsid w:val="00BF2D89"/>
    <w:rsid w:val="00C02E83"/>
    <w:rsid w:val="00C2358F"/>
    <w:rsid w:val="00C27442"/>
    <w:rsid w:val="00C331BD"/>
    <w:rsid w:val="00C478FE"/>
    <w:rsid w:val="00C56F20"/>
    <w:rsid w:val="00C861F3"/>
    <w:rsid w:val="00C914B2"/>
    <w:rsid w:val="00C933EA"/>
    <w:rsid w:val="00CA3077"/>
    <w:rsid w:val="00CA3FB9"/>
    <w:rsid w:val="00CC20B3"/>
    <w:rsid w:val="00CC28CC"/>
    <w:rsid w:val="00CC2A80"/>
    <w:rsid w:val="00CC5927"/>
    <w:rsid w:val="00CC5A85"/>
    <w:rsid w:val="00CC5F59"/>
    <w:rsid w:val="00CD3DBB"/>
    <w:rsid w:val="00CE2A22"/>
    <w:rsid w:val="00CE2C70"/>
    <w:rsid w:val="00CF1FFE"/>
    <w:rsid w:val="00CF2884"/>
    <w:rsid w:val="00CF4FB8"/>
    <w:rsid w:val="00D14BF2"/>
    <w:rsid w:val="00D30189"/>
    <w:rsid w:val="00D45588"/>
    <w:rsid w:val="00D461E8"/>
    <w:rsid w:val="00D6185B"/>
    <w:rsid w:val="00D661B7"/>
    <w:rsid w:val="00D80A38"/>
    <w:rsid w:val="00D833DD"/>
    <w:rsid w:val="00D8430F"/>
    <w:rsid w:val="00DA0926"/>
    <w:rsid w:val="00DA2DAB"/>
    <w:rsid w:val="00DA4B23"/>
    <w:rsid w:val="00DB0EDC"/>
    <w:rsid w:val="00DC1162"/>
    <w:rsid w:val="00DD3E0D"/>
    <w:rsid w:val="00DF3352"/>
    <w:rsid w:val="00DF3926"/>
    <w:rsid w:val="00E142BB"/>
    <w:rsid w:val="00E25036"/>
    <w:rsid w:val="00E3040C"/>
    <w:rsid w:val="00E46F0F"/>
    <w:rsid w:val="00E545B6"/>
    <w:rsid w:val="00E5548A"/>
    <w:rsid w:val="00E64E3E"/>
    <w:rsid w:val="00E85533"/>
    <w:rsid w:val="00E92DEE"/>
    <w:rsid w:val="00E97247"/>
    <w:rsid w:val="00E97750"/>
    <w:rsid w:val="00EA0A1C"/>
    <w:rsid w:val="00EB48DA"/>
    <w:rsid w:val="00EC3E7F"/>
    <w:rsid w:val="00EF4836"/>
    <w:rsid w:val="00F002D4"/>
    <w:rsid w:val="00F0565A"/>
    <w:rsid w:val="00F10CC8"/>
    <w:rsid w:val="00F31FBE"/>
    <w:rsid w:val="00F3391D"/>
    <w:rsid w:val="00F4447B"/>
    <w:rsid w:val="00F537FD"/>
    <w:rsid w:val="00F6564C"/>
    <w:rsid w:val="00F67AD4"/>
    <w:rsid w:val="00F83DA1"/>
    <w:rsid w:val="00F84811"/>
    <w:rsid w:val="00FA2397"/>
    <w:rsid w:val="00FA3B91"/>
    <w:rsid w:val="00FC1B4C"/>
    <w:rsid w:val="00FC587F"/>
    <w:rsid w:val="00FC6598"/>
    <w:rsid w:val="00FD35C0"/>
    <w:rsid w:val="00FE5017"/>
    <w:rsid w:val="00FE7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E80DD"/>
  <w15:docId w15:val="{064AE9A5-1BE7-4A26-8E0A-6A309DD9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B79E4"/>
  </w:style>
  <w:style w:type="paragraph" w:styleId="Heading1">
    <w:name w:val="heading 1"/>
    <w:basedOn w:val="Normal"/>
    <w:next w:val="Normal"/>
    <w:link w:val="Heading1Char"/>
    <w:semiHidden/>
    <w:locked/>
    <w:rsid w:val="00656227"/>
    <w:pPr>
      <w:keepNext/>
      <w:widowControl w:val="0"/>
      <w:autoSpaceDE w:val="0"/>
      <w:autoSpaceDN w:val="0"/>
      <w:adjustRightInd w:val="0"/>
      <w:ind w:right="86"/>
      <w:jc w:val="both"/>
      <w:outlineLvl w:val="0"/>
    </w:pPr>
    <w:rPr>
      <w:b/>
      <w:bCs/>
      <w:i/>
      <w:i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locked/>
    <w:rsid w:val="00656227"/>
    <w:pPr>
      <w:keepNext/>
      <w:widowControl w:val="0"/>
      <w:autoSpaceDE w:val="0"/>
      <w:autoSpaceDN w:val="0"/>
      <w:adjustRightInd w:val="0"/>
      <w:ind w:right="86" w:firstLine="567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locked/>
    <w:rsid w:val="00656227"/>
    <w:pPr>
      <w:keepNext/>
      <w:ind w:left="680"/>
      <w:outlineLvl w:val="2"/>
    </w:pPr>
    <w:rPr>
      <w:b/>
      <w:bCs/>
      <w:sz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DB3621"/>
    <w:rPr>
      <w:b/>
      <w:bCs/>
      <w:i/>
      <w:iCs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DB3621"/>
    <w:rPr>
      <w:b/>
      <w:bCs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DB3621"/>
    <w:rPr>
      <w:b/>
      <w:bCs/>
      <w:sz w:val="10"/>
      <w:szCs w:val="24"/>
      <w:lang w:eastAsia="ru-RU"/>
    </w:rPr>
  </w:style>
  <w:style w:type="paragraph" w:customStyle="1" w:styleId="Default">
    <w:name w:val="Default"/>
    <w:link w:val="Default0"/>
    <w:rsid w:val="00212F21"/>
    <w:pPr>
      <w:autoSpaceDE w:val="0"/>
      <w:autoSpaceDN w:val="0"/>
      <w:adjustRightInd w:val="0"/>
    </w:pPr>
    <w:rPr>
      <w:rFonts w:ascii="Lato Light" w:hAnsi="Lato Light" w:cs="Lato Light"/>
      <w:color w:val="10253F" w:themeColor="text1"/>
    </w:rPr>
  </w:style>
  <w:style w:type="paragraph" w:customStyle="1" w:styleId="Pa7">
    <w:name w:val="Pa7"/>
    <w:basedOn w:val="Default"/>
    <w:next w:val="Default"/>
    <w:link w:val="Pa70"/>
    <w:uiPriority w:val="99"/>
    <w:semiHidden/>
    <w:rsid w:val="00D02A61"/>
    <w:pPr>
      <w:spacing w:line="141" w:lineRule="atLeast"/>
    </w:pPr>
    <w:rPr>
      <w:rFonts w:cs="Times New Roman"/>
      <w:color w:val="auto"/>
    </w:rPr>
  </w:style>
  <w:style w:type="paragraph" w:customStyle="1" w:styleId="Pa5">
    <w:name w:val="Pa5"/>
    <w:basedOn w:val="Default"/>
    <w:next w:val="Default"/>
    <w:link w:val="Pa50"/>
    <w:uiPriority w:val="99"/>
    <w:semiHidden/>
    <w:rsid w:val="00D02A61"/>
    <w:pPr>
      <w:spacing w:line="20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semiHidden/>
    <w:rsid w:val="00D02A61"/>
    <w:pPr>
      <w:spacing w:line="24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semiHidden/>
    <w:rsid w:val="00D02A61"/>
    <w:pPr>
      <w:spacing w:line="241" w:lineRule="atLeast"/>
    </w:pPr>
    <w:rPr>
      <w:rFonts w:cs="Times New Roman"/>
      <w:color w:val="auto"/>
    </w:rPr>
  </w:style>
  <w:style w:type="paragraph" w:customStyle="1" w:styleId="Header76">
    <w:name w:val="Header 7/6"/>
    <w:basedOn w:val="Pa7"/>
    <w:link w:val="Header760"/>
    <w:rsid w:val="00E13B20"/>
    <w:pPr>
      <w:pBdr>
        <w:top w:val="single" w:sz="4" w:space="3" w:color="3CBF9F" w:themeColor="accent4"/>
      </w:pBdr>
      <w:spacing w:after="120" w:line="240" w:lineRule="auto"/>
    </w:pPr>
    <w:rPr>
      <w:rFonts w:cs="Lato Light"/>
      <w:color w:val="3CBF9F" w:themeColor="accent4"/>
      <w:sz w:val="14"/>
      <w:szCs w:val="14"/>
      <w:lang w:val="en-US"/>
    </w:rPr>
  </w:style>
  <w:style w:type="table" w:customStyle="1" w:styleId="TABLE">
    <w:name w:val="TABLE"/>
    <w:basedOn w:val="TableNormal"/>
    <w:uiPriority w:val="99"/>
    <w:rsid w:val="003C411B"/>
    <w:pPr>
      <w:spacing w:after="120"/>
    </w:pPr>
    <w:tblPr>
      <w:tblStyleRowBandSize w:val="1"/>
      <w:tblBorders>
        <w:top w:val="single" w:sz="4" w:space="0" w:color="auto"/>
      </w:tblBorders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character" w:customStyle="1" w:styleId="Default0">
    <w:name w:val="Default Знак"/>
    <w:basedOn w:val="DefaultParagraphFont"/>
    <w:link w:val="Default"/>
    <w:rsid w:val="00212F21"/>
    <w:rPr>
      <w:rFonts w:ascii="Lato Light" w:hAnsi="Lato Light" w:cs="Lato Light"/>
      <w:color w:val="10253F" w:themeColor="text1"/>
      <w:sz w:val="24"/>
      <w:szCs w:val="24"/>
    </w:rPr>
  </w:style>
  <w:style w:type="character" w:customStyle="1" w:styleId="Pa70">
    <w:name w:val="Pa7 Знак"/>
    <w:basedOn w:val="Default0"/>
    <w:link w:val="Pa7"/>
    <w:uiPriority w:val="99"/>
    <w:semiHidden/>
    <w:rsid w:val="00DB3621"/>
    <w:rPr>
      <w:rFonts w:ascii="Lato Light" w:hAnsi="Lato Light" w:cs="Lato Light"/>
      <w:color w:val="000000"/>
      <w:sz w:val="24"/>
      <w:szCs w:val="24"/>
    </w:rPr>
  </w:style>
  <w:style w:type="character" w:customStyle="1" w:styleId="Header760">
    <w:name w:val="Header 7/6 Знак"/>
    <w:basedOn w:val="Pa70"/>
    <w:link w:val="Header76"/>
    <w:rsid w:val="00E13B20"/>
    <w:rPr>
      <w:rFonts w:ascii="Lato Light" w:hAnsi="Lato Light" w:cs="Lato Light"/>
      <w:color w:val="3CBF9F" w:themeColor="accent4"/>
      <w:sz w:val="14"/>
      <w:szCs w:val="14"/>
      <w:lang w:val="en-US"/>
    </w:rPr>
  </w:style>
  <w:style w:type="table" w:styleId="TableGrid">
    <w:name w:val="Table Grid"/>
    <w:basedOn w:val="TableNormal"/>
    <w:uiPriority w:val="39"/>
    <w:locked/>
    <w:rsid w:val="0055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116">
    <w:name w:val="TABLE Header 11/6"/>
    <w:link w:val="TABLEHeader1160"/>
    <w:rsid w:val="00447DD7"/>
    <w:pPr>
      <w:pBdr>
        <w:bottom w:val="single" w:sz="4" w:space="6" w:color="auto"/>
      </w:pBdr>
      <w:spacing w:after="120" w:line="400" w:lineRule="atLeast"/>
    </w:pPr>
    <w:rPr>
      <w:rFonts w:ascii="Lato" w:hAnsi="Lato" w:cs="Lato"/>
      <w:b/>
      <w:bCs/>
      <w:color w:val="10253F" w:themeColor="text1"/>
      <w:sz w:val="22"/>
      <w:szCs w:val="22"/>
    </w:rPr>
  </w:style>
  <w:style w:type="paragraph" w:customStyle="1" w:styleId="SUBHeader106">
    <w:name w:val="SUB Header 10/6"/>
    <w:link w:val="SUBHeader1060"/>
    <w:rsid w:val="00DE3486"/>
    <w:pPr>
      <w:spacing w:line="400" w:lineRule="atLeast"/>
    </w:pPr>
    <w:rPr>
      <w:rFonts w:ascii="Lato" w:hAnsi="Lato" w:cs="Lato"/>
      <w:b/>
      <w:bCs/>
      <w:color w:val="43BD9E"/>
    </w:rPr>
  </w:style>
  <w:style w:type="character" w:customStyle="1" w:styleId="TABLEHeader1160">
    <w:name w:val="TABLE Header 11/6 Знак"/>
    <w:basedOn w:val="Default0"/>
    <w:link w:val="TABLEHeader116"/>
    <w:rsid w:val="00447DD7"/>
    <w:rPr>
      <w:rFonts w:ascii="Lato" w:hAnsi="Lato" w:cs="Lato"/>
      <w:b/>
      <w:bCs/>
      <w:color w:val="10253F" w:themeColor="text1"/>
      <w:sz w:val="22"/>
      <w:szCs w:val="22"/>
    </w:rPr>
  </w:style>
  <w:style w:type="paragraph" w:customStyle="1" w:styleId="TABLECaption81206">
    <w:name w:val="TABLE Caption 8/120/6"/>
    <w:link w:val="TABLECaption812060"/>
    <w:rsid w:val="00C27442"/>
    <w:pPr>
      <w:pBdr>
        <w:bottom w:val="single" w:sz="4" w:space="6" w:color="3CBF9F" w:themeColor="accent4"/>
      </w:pBdr>
      <w:spacing w:before="2400" w:after="120"/>
    </w:pPr>
    <w:rPr>
      <w:rFonts w:ascii="Lato Light" w:hAnsi="Lato Light" w:cs="Lato Thin"/>
      <w:b/>
      <w:color w:val="10253F" w:themeColor="text1"/>
      <w:sz w:val="16"/>
      <w:szCs w:val="16"/>
      <w:lang w:val="en-US"/>
    </w:rPr>
  </w:style>
  <w:style w:type="character" w:customStyle="1" w:styleId="Pa50">
    <w:name w:val="Pa5 Знак"/>
    <w:basedOn w:val="Default0"/>
    <w:link w:val="Pa5"/>
    <w:uiPriority w:val="99"/>
    <w:semiHidden/>
    <w:rsid w:val="00DB3621"/>
    <w:rPr>
      <w:rFonts w:ascii="Lato Light" w:hAnsi="Lato Light" w:cs="Lato Light"/>
      <w:color w:val="000000"/>
      <w:sz w:val="24"/>
      <w:szCs w:val="24"/>
    </w:rPr>
  </w:style>
  <w:style w:type="character" w:customStyle="1" w:styleId="SUBHeader1060">
    <w:name w:val="SUB Header 10/6 Знак"/>
    <w:basedOn w:val="Pa50"/>
    <w:link w:val="SUBHeader106"/>
    <w:rsid w:val="00DE3486"/>
    <w:rPr>
      <w:rFonts w:ascii="Lato" w:hAnsi="Lato" w:cs="Lato"/>
      <w:b/>
      <w:bCs/>
      <w:color w:val="43BD9E"/>
      <w:sz w:val="24"/>
      <w:szCs w:val="24"/>
    </w:rPr>
  </w:style>
  <w:style w:type="paragraph" w:customStyle="1" w:styleId="Pa12">
    <w:name w:val="Pa12"/>
    <w:basedOn w:val="Default"/>
    <w:next w:val="Default"/>
    <w:uiPriority w:val="99"/>
    <w:semiHidden/>
    <w:rsid w:val="00B82E2D"/>
    <w:pPr>
      <w:spacing w:line="241" w:lineRule="atLeast"/>
    </w:pPr>
    <w:rPr>
      <w:rFonts w:ascii="Lato" w:hAnsi="Lato" w:cs="Times New Roman"/>
      <w:color w:val="auto"/>
    </w:rPr>
  </w:style>
  <w:style w:type="character" w:customStyle="1" w:styleId="TABLECaption812060">
    <w:name w:val="TABLE Caption 8/120/6 Знак"/>
    <w:basedOn w:val="DefaultParagraphFont"/>
    <w:link w:val="TABLECaption81206"/>
    <w:rsid w:val="00C27442"/>
    <w:rPr>
      <w:rFonts w:ascii="Lato Light" w:hAnsi="Lato Light" w:cs="Lato Thin"/>
      <w:b/>
      <w:color w:val="10253F" w:themeColor="text1"/>
      <w:sz w:val="16"/>
      <w:szCs w:val="16"/>
      <w:lang w:val="en-US"/>
    </w:rPr>
  </w:style>
  <w:style w:type="paragraph" w:customStyle="1" w:styleId="Pa13">
    <w:name w:val="Pa13"/>
    <w:basedOn w:val="Default"/>
    <w:next w:val="Default"/>
    <w:uiPriority w:val="99"/>
    <w:semiHidden/>
    <w:rsid w:val="00B82E2D"/>
    <w:pPr>
      <w:spacing w:line="241" w:lineRule="atLeast"/>
    </w:pPr>
    <w:rPr>
      <w:rFonts w:ascii="Lato" w:hAnsi="Lato" w:cs="Times New Roman"/>
      <w:color w:val="auto"/>
    </w:rPr>
  </w:style>
  <w:style w:type="paragraph" w:customStyle="1" w:styleId="Pa14">
    <w:name w:val="Pa14"/>
    <w:basedOn w:val="Default"/>
    <w:next w:val="Default"/>
    <w:uiPriority w:val="99"/>
    <w:semiHidden/>
    <w:rsid w:val="00B82E2D"/>
    <w:pPr>
      <w:spacing w:line="201" w:lineRule="atLeast"/>
    </w:pPr>
    <w:rPr>
      <w:rFonts w:ascii="Lato" w:hAnsi="Lato" w:cs="Times New Roman"/>
      <w:color w:val="auto"/>
    </w:rPr>
  </w:style>
  <w:style w:type="paragraph" w:customStyle="1" w:styleId="Pa15">
    <w:name w:val="Pa15"/>
    <w:basedOn w:val="Default"/>
    <w:next w:val="Default"/>
    <w:uiPriority w:val="99"/>
    <w:semiHidden/>
    <w:rsid w:val="00B82E2D"/>
    <w:pPr>
      <w:spacing w:line="141" w:lineRule="atLeast"/>
    </w:pPr>
    <w:rPr>
      <w:rFonts w:ascii="Lato" w:hAnsi="Lato" w:cs="Times New Roman"/>
      <w:color w:val="auto"/>
    </w:rPr>
  </w:style>
  <w:style w:type="paragraph" w:customStyle="1" w:styleId="FIGURE9">
    <w:name w:val="FIGURE 9"/>
    <w:link w:val="FIGURE90"/>
    <w:autoRedefine/>
    <w:rsid w:val="000F6366"/>
    <w:pPr>
      <w:tabs>
        <w:tab w:val="left" w:pos="1134"/>
        <w:tab w:val="right" w:pos="9355"/>
      </w:tabs>
      <w:spacing w:line="432" w:lineRule="auto"/>
    </w:pPr>
    <w:rPr>
      <w:rFonts w:ascii="Lato Light" w:hAnsi="Lato Light"/>
      <w:noProof/>
      <w:color w:val="10253F" w:themeColor="text1"/>
      <w:sz w:val="18"/>
      <w:lang w:val="en-US" w:eastAsia="ru-RU"/>
    </w:rPr>
  </w:style>
  <w:style w:type="paragraph" w:customStyle="1" w:styleId="SUBSECTIONHEADER1220">
    <w:name w:val="SUB SECTION HEADER 12/20"/>
    <w:link w:val="SUBSECTIONHEADER12200"/>
    <w:rsid w:val="00447DD7"/>
    <w:pPr>
      <w:autoSpaceDE w:val="0"/>
      <w:autoSpaceDN w:val="0"/>
      <w:adjustRightInd w:val="0"/>
      <w:spacing w:after="200" w:line="241" w:lineRule="atLeast"/>
      <w:jc w:val="both"/>
    </w:pPr>
    <w:rPr>
      <w:rFonts w:ascii="Lato" w:hAnsi="Lato" w:cs="Lato"/>
      <w:b/>
      <w:bCs/>
      <w:color w:val="10253F" w:themeColor="text1"/>
      <w:szCs w:val="23"/>
      <w:lang w:val="en-US"/>
    </w:rPr>
  </w:style>
  <w:style w:type="character" w:customStyle="1" w:styleId="FIGURE90">
    <w:name w:val="FIGURE 9 Знак"/>
    <w:basedOn w:val="DefaultParagraphFont"/>
    <w:link w:val="FIGURE9"/>
    <w:rsid w:val="000F6366"/>
    <w:rPr>
      <w:rFonts w:ascii="Lato Light" w:hAnsi="Lato Light"/>
      <w:noProof/>
      <w:color w:val="10253F" w:themeColor="text1"/>
      <w:sz w:val="18"/>
      <w:lang w:val="en-US" w:eastAsia="ru-RU"/>
    </w:rPr>
  </w:style>
  <w:style w:type="paragraph" w:customStyle="1" w:styleId="FCBodyText">
    <w:name w:val="FC Body Text"/>
    <w:link w:val="FCBodyTextChar"/>
    <w:qFormat/>
    <w:rsid w:val="008B269A"/>
    <w:pPr>
      <w:autoSpaceDE w:val="0"/>
      <w:autoSpaceDN w:val="0"/>
      <w:adjustRightInd w:val="0"/>
      <w:spacing w:after="120" w:line="300" w:lineRule="auto"/>
      <w:jc w:val="both"/>
    </w:pPr>
    <w:rPr>
      <w:rFonts w:ascii="Lato" w:hAnsi="Lato" w:cs="Lato Thin"/>
      <w:color w:val="10253F" w:themeColor="text1"/>
      <w:sz w:val="18"/>
      <w:lang w:val="en-US"/>
    </w:rPr>
  </w:style>
  <w:style w:type="character" w:customStyle="1" w:styleId="SUBSECTIONHEADER12200">
    <w:name w:val="SUB SECTION HEADER 12/20 Знак"/>
    <w:basedOn w:val="DefaultParagraphFont"/>
    <w:link w:val="SUBSECTIONHEADER1220"/>
    <w:rsid w:val="00447DD7"/>
    <w:rPr>
      <w:rFonts w:ascii="Lato" w:hAnsi="Lato" w:cs="Lato"/>
      <w:b/>
      <w:bCs/>
      <w:color w:val="10253F" w:themeColor="text1"/>
      <w:sz w:val="24"/>
      <w:szCs w:val="23"/>
      <w:lang w:val="en-US"/>
    </w:rPr>
  </w:style>
  <w:style w:type="paragraph" w:customStyle="1" w:styleId="CAPTION723010">
    <w:name w:val="CAPTION 7/230/10"/>
    <w:link w:val="CAPTION7230100"/>
    <w:autoRedefine/>
    <w:rsid w:val="00212F21"/>
    <w:pPr>
      <w:autoSpaceDE w:val="0"/>
      <w:autoSpaceDN w:val="0"/>
      <w:adjustRightInd w:val="0"/>
      <w:spacing w:before="4600" w:after="200" w:line="300" w:lineRule="auto"/>
    </w:pPr>
    <w:rPr>
      <w:rFonts w:ascii="Lato" w:hAnsi="Lato" w:cs="Lato"/>
      <w:color w:val="10253F" w:themeColor="text1"/>
      <w:sz w:val="14"/>
      <w:szCs w:val="14"/>
      <w:lang w:val="en-US"/>
    </w:rPr>
  </w:style>
  <w:style w:type="character" w:customStyle="1" w:styleId="FCBodyTextChar">
    <w:name w:val="FC Body Text Char"/>
    <w:basedOn w:val="DefaultParagraphFont"/>
    <w:link w:val="FCBodyText"/>
    <w:rsid w:val="008B269A"/>
    <w:rPr>
      <w:rFonts w:ascii="Lato" w:hAnsi="Lato" w:cs="Lato Thin"/>
      <w:color w:val="10253F" w:themeColor="text1"/>
      <w:sz w:val="18"/>
      <w:lang w:val="en-US"/>
    </w:rPr>
  </w:style>
  <w:style w:type="paragraph" w:customStyle="1" w:styleId="Pa2">
    <w:name w:val="Pa2"/>
    <w:basedOn w:val="Default"/>
    <w:next w:val="Default"/>
    <w:uiPriority w:val="99"/>
    <w:semiHidden/>
    <w:rsid w:val="005F1B44"/>
    <w:pPr>
      <w:spacing w:line="361" w:lineRule="atLeast"/>
    </w:pPr>
    <w:rPr>
      <w:rFonts w:ascii="Lato" w:hAnsi="Lato" w:cs="Times New Roman"/>
      <w:color w:val="auto"/>
    </w:rPr>
  </w:style>
  <w:style w:type="character" w:customStyle="1" w:styleId="CAPTION7230100">
    <w:name w:val="CAPTION 7/230/10 Знак"/>
    <w:basedOn w:val="DefaultParagraphFont"/>
    <w:link w:val="CAPTION723010"/>
    <w:rsid w:val="00212F21"/>
    <w:rPr>
      <w:rFonts w:ascii="Lato" w:hAnsi="Lato" w:cs="Lato"/>
      <w:color w:val="10253F" w:themeColor="text1"/>
      <w:sz w:val="14"/>
      <w:szCs w:val="14"/>
      <w:lang w:val="en-US"/>
    </w:rPr>
  </w:style>
  <w:style w:type="paragraph" w:customStyle="1" w:styleId="Pa16">
    <w:name w:val="Pa16"/>
    <w:basedOn w:val="Default"/>
    <w:next w:val="Default"/>
    <w:uiPriority w:val="99"/>
    <w:semiHidden/>
    <w:rsid w:val="005F1B44"/>
    <w:pPr>
      <w:spacing w:line="181" w:lineRule="atLeast"/>
    </w:pPr>
    <w:rPr>
      <w:rFonts w:ascii="Lato" w:hAnsi="Lato" w:cs="Times New Roman"/>
      <w:color w:val="auto"/>
    </w:rPr>
  </w:style>
  <w:style w:type="paragraph" w:customStyle="1" w:styleId="FCSectionHeading1">
    <w:name w:val="FC Section Heading 1"/>
    <w:basedOn w:val="Normal"/>
    <w:next w:val="FCSubSectionHeading2"/>
    <w:link w:val="FCSectionHeading1Char"/>
    <w:autoRedefine/>
    <w:qFormat/>
    <w:rsid w:val="008738F9"/>
    <w:pPr>
      <w:autoSpaceDE w:val="0"/>
      <w:autoSpaceDN w:val="0"/>
      <w:adjustRightInd w:val="0"/>
      <w:spacing w:before="240" w:after="120" w:line="288" w:lineRule="auto"/>
      <w:jc w:val="both"/>
      <w:outlineLvl w:val="0"/>
    </w:pPr>
    <w:rPr>
      <w:rFonts w:asciiTheme="minorHAnsi" w:hAnsiTheme="minorHAnsi" w:cs="Lato"/>
      <w:b/>
      <w:bCs/>
      <w:caps/>
      <w:color w:val="43BD9E"/>
      <w:sz w:val="36"/>
      <w:szCs w:val="36"/>
      <w:lang w:val="en-US"/>
    </w:rPr>
  </w:style>
  <w:style w:type="paragraph" w:customStyle="1" w:styleId="FCSubSectionHeading2">
    <w:name w:val="FC Sub Section Heading 2"/>
    <w:next w:val="FCBodyText"/>
    <w:link w:val="FCSubSectionHeading2Char"/>
    <w:qFormat/>
    <w:rsid w:val="00384D33"/>
    <w:pPr>
      <w:autoSpaceDE w:val="0"/>
      <w:autoSpaceDN w:val="0"/>
      <w:adjustRightInd w:val="0"/>
      <w:spacing w:before="400" w:after="200" w:line="241" w:lineRule="atLeast"/>
      <w:jc w:val="both"/>
    </w:pPr>
    <w:rPr>
      <w:rFonts w:ascii="Lato Light" w:hAnsi="Lato Light" w:cs="Lato"/>
      <w:b/>
      <w:bCs/>
      <w:caps/>
      <w:color w:val="10253F" w:themeColor="text1"/>
      <w:lang w:val="en-US"/>
    </w:rPr>
  </w:style>
  <w:style w:type="character" w:customStyle="1" w:styleId="FCSectionHeading1Char">
    <w:name w:val="FC Section Heading 1 Char"/>
    <w:basedOn w:val="DefaultParagraphFont"/>
    <w:link w:val="FCSectionHeading1"/>
    <w:rsid w:val="008738F9"/>
    <w:rPr>
      <w:rFonts w:asciiTheme="minorHAnsi" w:hAnsiTheme="minorHAnsi" w:cs="Lato"/>
      <w:b/>
      <w:bCs/>
      <w:caps/>
      <w:color w:val="43BD9E"/>
      <w:sz w:val="36"/>
      <w:szCs w:val="36"/>
      <w:lang w:val="en-US"/>
    </w:rPr>
  </w:style>
  <w:style w:type="paragraph" w:customStyle="1" w:styleId="FCSubSectionHeading3">
    <w:name w:val="FC Sub Section Heading 3"/>
    <w:link w:val="FCSubSectionHeading3Char"/>
    <w:qFormat/>
    <w:rsid w:val="00D14BF2"/>
    <w:pPr>
      <w:autoSpaceDE w:val="0"/>
      <w:autoSpaceDN w:val="0"/>
      <w:adjustRightInd w:val="0"/>
      <w:spacing w:before="100" w:after="100" w:line="201" w:lineRule="atLeast"/>
      <w:jc w:val="both"/>
      <w:outlineLvl w:val="0"/>
    </w:pPr>
    <w:rPr>
      <w:rFonts w:ascii="Lato Light" w:hAnsi="Lato Light" w:cs="Lato Light"/>
      <w:caps/>
      <w:color w:val="10253F" w:themeColor="text1"/>
      <w:sz w:val="22"/>
      <w:szCs w:val="22"/>
      <w:lang w:val="en-US"/>
    </w:rPr>
  </w:style>
  <w:style w:type="character" w:customStyle="1" w:styleId="FCSubSectionHeading2Char">
    <w:name w:val="FC Sub Section Heading 2 Char"/>
    <w:basedOn w:val="DefaultParagraphFont"/>
    <w:link w:val="FCSubSectionHeading2"/>
    <w:rsid w:val="00384D33"/>
    <w:rPr>
      <w:rFonts w:ascii="Lato Light" w:hAnsi="Lato Light" w:cs="Lato"/>
      <w:b/>
      <w:bCs/>
      <w:caps/>
      <w:color w:val="10253F" w:themeColor="text1"/>
      <w:lang w:val="en-US"/>
    </w:rPr>
  </w:style>
  <w:style w:type="paragraph" w:customStyle="1" w:styleId="FCSubSectionHeading4">
    <w:name w:val="FC Sub Section Heading 4"/>
    <w:link w:val="FCSubSectionHeading4Char"/>
    <w:qFormat/>
    <w:rsid w:val="00384D33"/>
    <w:pPr>
      <w:autoSpaceDE w:val="0"/>
      <w:autoSpaceDN w:val="0"/>
      <w:adjustRightInd w:val="0"/>
      <w:spacing w:before="100" w:after="100" w:line="181" w:lineRule="atLeast"/>
      <w:jc w:val="both"/>
      <w:outlineLvl w:val="0"/>
    </w:pPr>
    <w:rPr>
      <w:rFonts w:ascii="Lato Bold" w:hAnsi="Lato Bold" w:cs="Lato"/>
      <w:caps/>
      <w:color w:val="10253F" w:themeColor="text1"/>
      <w:sz w:val="18"/>
      <w:szCs w:val="18"/>
      <w:lang w:val="en-US"/>
    </w:rPr>
  </w:style>
  <w:style w:type="character" w:customStyle="1" w:styleId="FCSubSectionHeading3Char">
    <w:name w:val="FC Sub Section Heading 3 Char"/>
    <w:basedOn w:val="DefaultParagraphFont"/>
    <w:link w:val="FCSubSectionHeading3"/>
    <w:rsid w:val="00D14BF2"/>
    <w:rPr>
      <w:rFonts w:ascii="Lato Light" w:hAnsi="Lato Light" w:cs="Lato Light"/>
      <w:caps/>
      <w:color w:val="10253F" w:themeColor="text1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locked/>
    <w:rsid w:val="00C67453"/>
    <w:rPr>
      <w:rFonts w:ascii="Tahoma" w:hAnsi="Tahoma" w:cs="Tahoma"/>
      <w:sz w:val="16"/>
      <w:szCs w:val="16"/>
    </w:rPr>
  </w:style>
  <w:style w:type="character" w:customStyle="1" w:styleId="FCSubSectionHeading4Char">
    <w:name w:val="FC Sub Section Heading 4 Char"/>
    <w:basedOn w:val="DefaultParagraphFont"/>
    <w:link w:val="FCSubSectionHeading4"/>
    <w:rsid w:val="00384D33"/>
    <w:rPr>
      <w:rFonts w:ascii="Lato Bold" w:hAnsi="Lato Bold" w:cs="Lato"/>
      <w:caps/>
      <w:color w:val="10253F" w:themeColor="text1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621"/>
    <w:rPr>
      <w:rFonts w:ascii="Tahoma" w:hAnsi="Tahoma" w:cs="Tahoma"/>
      <w:sz w:val="16"/>
      <w:szCs w:val="16"/>
      <w:lang w:eastAsia="ru-RU"/>
    </w:rPr>
  </w:style>
  <w:style w:type="paragraph" w:customStyle="1" w:styleId="CAPTION76010">
    <w:name w:val="CAPTION 7/60/10"/>
    <w:basedOn w:val="CAPTION723010"/>
    <w:link w:val="CAPTION760100"/>
    <w:rsid w:val="00212F21"/>
    <w:pPr>
      <w:pBdr>
        <w:top w:val="single" w:sz="4" w:space="15" w:color="auto"/>
      </w:pBdr>
      <w:spacing w:before="1200"/>
      <w:ind w:right="2835"/>
    </w:pPr>
  </w:style>
  <w:style w:type="character" w:customStyle="1" w:styleId="CAPTION760100">
    <w:name w:val="CAPTION 7/60/10 Знак"/>
    <w:basedOn w:val="CAPTION7230100"/>
    <w:link w:val="CAPTION76010"/>
    <w:rsid w:val="00212F21"/>
    <w:rPr>
      <w:rFonts w:ascii="Lato" w:hAnsi="Lato" w:cs="Lato"/>
      <w:color w:val="10253F" w:themeColor="text1"/>
      <w:sz w:val="14"/>
      <w:szCs w:val="14"/>
      <w:lang w:val="en-US"/>
    </w:rPr>
  </w:style>
  <w:style w:type="paragraph" w:customStyle="1" w:styleId="HeaderDown1">
    <w:name w:val="Header Down 1"/>
    <w:link w:val="HeaderDown10"/>
    <w:rsid w:val="00A149B7"/>
    <w:pPr>
      <w:pBdr>
        <w:top w:val="single" w:sz="4" w:space="0" w:color="3CBF9F" w:themeColor="accent4"/>
        <w:bottom w:val="single" w:sz="4" w:space="1" w:color="3CBF9F" w:themeColor="accent4"/>
      </w:pBdr>
      <w:autoSpaceDE w:val="0"/>
      <w:autoSpaceDN w:val="0"/>
      <w:adjustRightInd w:val="0"/>
      <w:spacing w:line="241" w:lineRule="atLeast"/>
      <w:ind w:left="7655"/>
      <w:jc w:val="right"/>
    </w:pPr>
    <w:rPr>
      <w:rFonts w:ascii="Lato Light" w:hAnsi="Lato Light" w:cs="Lato Light"/>
      <w:color w:val="10253F" w:themeColor="text1"/>
      <w:sz w:val="14"/>
      <w:szCs w:val="14"/>
    </w:rPr>
  </w:style>
  <w:style w:type="paragraph" w:customStyle="1" w:styleId="HeaderDown2">
    <w:name w:val="Header Down 2"/>
    <w:basedOn w:val="Normal"/>
    <w:link w:val="HeaderDown20"/>
    <w:rsid w:val="00E13B20"/>
    <w:pPr>
      <w:pBdr>
        <w:bottom w:val="single" w:sz="4" w:space="13" w:color="00B050"/>
      </w:pBdr>
      <w:tabs>
        <w:tab w:val="center" w:pos="4677"/>
        <w:tab w:val="right" w:pos="9355"/>
      </w:tabs>
      <w:ind w:left="7655"/>
      <w:jc w:val="right"/>
    </w:pPr>
    <w:rPr>
      <w:rFonts w:ascii="Lato Light" w:hAnsi="Lato Light" w:cs="Lato Light"/>
      <w:color w:val="3CBF9F" w:themeColor="accent4"/>
      <w:sz w:val="14"/>
      <w:szCs w:val="14"/>
    </w:rPr>
  </w:style>
  <w:style w:type="character" w:customStyle="1" w:styleId="HeaderDown10">
    <w:name w:val="Header Down 1 Знак"/>
    <w:basedOn w:val="DefaultParagraphFont"/>
    <w:link w:val="HeaderDown1"/>
    <w:rsid w:val="00A149B7"/>
    <w:rPr>
      <w:rFonts w:ascii="Lato Light" w:hAnsi="Lato Light" w:cs="Lato Light"/>
      <w:color w:val="10253F" w:themeColor="text1"/>
      <w:sz w:val="14"/>
      <w:szCs w:val="14"/>
    </w:rPr>
  </w:style>
  <w:style w:type="paragraph" w:customStyle="1" w:styleId="Adress1">
    <w:name w:val="Adress 1"/>
    <w:link w:val="Adress10"/>
    <w:rsid w:val="00C27442"/>
    <w:pPr>
      <w:pBdr>
        <w:bottom w:val="single" w:sz="4" w:space="3" w:color="auto"/>
      </w:pBdr>
      <w:spacing w:before="200" w:after="200"/>
      <w:ind w:right="7371"/>
    </w:pPr>
    <w:rPr>
      <w:rFonts w:ascii="Lato Light" w:hAnsi="Lato Light" w:cs="Lato"/>
      <w:color w:val="10253F" w:themeColor="text1"/>
      <w:sz w:val="14"/>
      <w:lang w:val="en-US" w:eastAsia="ru-RU"/>
    </w:rPr>
  </w:style>
  <w:style w:type="character" w:customStyle="1" w:styleId="HeaderDown20">
    <w:name w:val="Header Down 2 Знак"/>
    <w:basedOn w:val="DefaultParagraphFont"/>
    <w:link w:val="HeaderDown2"/>
    <w:rsid w:val="00E13B20"/>
    <w:rPr>
      <w:rFonts w:ascii="Lato Light" w:hAnsi="Lato Light" w:cs="Lato Light"/>
      <w:color w:val="3CBF9F" w:themeColor="accent4"/>
      <w:sz w:val="14"/>
      <w:szCs w:val="14"/>
    </w:rPr>
  </w:style>
  <w:style w:type="paragraph" w:customStyle="1" w:styleId="Adress2">
    <w:name w:val="Adress 2"/>
    <w:link w:val="Adress20"/>
    <w:rsid w:val="00212F21"/>
    <w:pPr>
      <w:spacing w:line="300" w:lineRule="auto"/>
      <w:ind w:right="7371"/>
    </w:pPr>
    <w:rPr>
      <w:rFonts w:ascii="Lato" w:hAnsi="Lato" w:cs="Lato"/>
      <w:color w:val="10253F" w:themeColor="text1"/>
      <w:sz w:val="14"/>
      <w:lang w:val="en-US" w:eastAsia="ru-RU"/>
    </w:rPr>
  </w:style>
  <w:style w:type="character" w:customStyle="1" w:styleId="Adress10">
    <w:name w:val="Adress 1 Знак"/>
    <w:basedOn w:val="DefaultParagraphFont"/>
    <w:link w:val="Adress1"/>
    <w:rsid w:val="00C27442"/>
    <w:rPr>
      <w:rFonts w:ascii="Lato Light" w:hAnsi="Lato Light" w:cs="Lato"/>
      <w:color w:val="10253F" w:themeColor="text1"/>
      <w:sz w:val="14"/>
      <w:lang w:val="en-US" w:eastAsia="ru-RU"/>
    </w:rPr>
  </w:style>
  <w:style w:type="paragraph" w:customStyle="1" w:styleId="FCHEADLINE">
    <w:name w:val="FC HEADLINE"/>
    <w:link w:val="FCHEADLINEChar"/>
    <w:autoRedefine/>
    <w:qFormat/>
    <w:rsid w:val="008738F9"/>
    <w:pPr>
      <w:pBdr>
        <w:bottom w:val="single" w:sz="4" w:space="1" w:color="auto"/>
      </w:pBdr>
      <w:ind w:right="2744"/>
    </w:pPr>
    <w:rPr>
      <w:rFonts w:ascii="Lato Light" w:hAnsi="Lato Light" w:cs="Lato"/>
      <w:b/>
      <w:bCs/>
      <w:color w:val="10253F" w:themeColor="text1"/>
      <w:sz w:val="70"/>
      <w:szCs w:val="70"/>
      <w:lang w:val="en-US"/>
    </w:rPr>
  </w:style>
  <w:style w:type="character" w:customStyle="1" w:styleId="Adress20">
    <w:name w:val="Adress 2 Знак"/>
    <w:basedOn w:val="DefaultParagraphFont"/>
    <w:link w:val="Adress2"/>
    <w:rsid w:val="00212F21"/>
    <w:rPr>
      <w:rFonts w:ascii="Lato" w:hAnsi="Lato" w:cs="Lato"/>
      <w:color w:val="10253F" w:themeColor="text1"/>
      <w:sz w:val="14"/>
      <w:szCs w:val="24"/>
      <w:lang w:val="en-US" w:eastAsia="ru-RU"/>
    </w:rPr>
  </w:style>
  <w:style w:type="paragraph" w:customStyle="1" w:styleId="FCHEADLINE2">
    <w:name w:val="FC HEADLINE 2"/>
    <w:link w:val="FCHEADLINE2Char"/>
    <w:qFormat/>
    <w:rsid w:val="0097045F"/>
    <w:rPr>
      <w:rFonts w:ascii="Lato Light" w:hAnsi="Lato Light" w:cs="Lato"/>
      <w:b/>
      <w:bCs/>
      <w:color w:val="43BD9E"/>
      <w:sz w:val="70"/>
      <w:szCs w:val="70"/>
      <w:lang w:val="en-US"/>
    </w:rPr>
  </w:style>
  <w:style w:type="character" w:customStyle="1" w:styleId="FCHEADLINEChar">
    <w:name w:val="FC HEADLINE Char"/>
    <w:basedOn w:val="DefaultParagraphFont"/>
    <w:link w:val="FCHEADLINE"/>
    <w:rsid w:val="008738F9"/>
    <w:rPr>
      <w:rFonts w:ascii="Lato Light" w:hAnsi="Lato Light" w:cs="Lato"/>
      <w:b/>
      <w:bCs/>
      <w:color w:val="10253F" w:themeColor="text1"/>
      <w:sz w:val="70"/>
      <w:szCs w:val="70"/>
      <w:lang w:val="en-US"/>
    </w:rPr>
  </w:style>
  <w:style w:type="paragraph" w:customStyle="1" w:styleId="FCHEADLINE3">
    <w:name w:val="FC HEADLINE 3"/>
    <w:link w:val="FCHEADLINE3Char"/>
    <w:qFormat/>
    <w:rsid w:val="00C27442"/>
    <w:pPr>
      <w:spacing w:before="400" w:line="300" w:lineRule="auto"/>
      <w:ind w:right="3402"/>
    </w:pPr>
    <w:rPr>
      <w:rFonts w:ascii="Lato Light" w:hAnsi="Lato Light" w:cs="Lato Thin"/>
      <w:color w:val="10253F" w:themeColor="text1"/>
      <w:sz w:val="22"/>
      <w:szCs w:val="23"/>
      <w:lang w:val="en-US"/>
    </w:rPr>
  </w:style>
  <w:style w:type="character" w:customStyle="1" w:styleId="FCHEADLINE2Char">
    <w:name w:val="FC HEADLINE 2 Char"/>
    <w:basedOn w:val="FCHEADLINEChar"/>
    <w:link w:val="FCHEADLINE2"/>
    <w:rsid w:val="0097045F"/>
    <w:rPr>
      <w:rFonts w:ascii="Lato Light" w:hAnsi="Lato Light" w:cs="Lato"/>
      <w:b/>
      <w:bCs/>
      <w:color w:val="43BD9E"/>
      <w:sz w:val="70"/>
      <w:szCs w:val="70"/>
      <w:lang w:val="en-US"/>
    </w:rPr>
  </w:style>
  <w:style w:type="character" w:customStyle="1" w:styleId="FCHEADLINE3Char">
    <w:name w:val="FC HEADLINE 3 Char"/>
    <w:basedOn w:val="DefaultParagraphFont"/>
    <w:link w:val="FCHEADLINE3"/>
    <w:rsid w:val="00C27442"/>
    <w:rPr>
      <w:rFonts w:ascii="Lato Light" w:hAnsi="Lato Light" w:cs="Lato Thin"/>
      <w:color w:val="10253F" w:themeColor="text1"/>
      <w:sz w:val="22"/>
      <w:szCs w:val="23"/>
      <w:lang w:val="en-US"/>
    </w:rPr>
  </w:style>
  <w:style w:type="paragraph" w:customStyle="1" w:styleId="CONTENTSBold">
    <w:name w:val="CONTENTS Bold"/>
    <w:link w:val="CONTENTSBold0"/>
    <w:autoRedefine/>
    <w:rsid w:val="00212F21"/>
    <w:pPr>
      <w:tabs>
        <w:tab w:val="left" w:pos="284"/>
        <w:tab w:val="right" w:pos="9355"/>
      </w:tabs>
    </w:pPr>
    <w:rPr>
      <w:rFonts w:ascii="Lato" w:hAnsi="Lato"/>
      <w:b/>
      <w:bCs/>
      <w:color w:val="10253F" w:themeColor="text1"/>
      <w:lang w:val="en-US" w:eastAsia="ru-RU"/>
    </w:rPr>
  </w:style>
  <w:style w:type="paragraph" w:customStyle="1" w:styleId="FCCONTENTS">
    <w:name w:val="FC CONTENTS"/>
    <w:link w:val="FCCONTENTSChar"/>
    <w:qFormat/>
    <w:rsid w:val="00384D33"/>
    <w:pPr>
      <w:tabs>
        <w:tab w:val="left" w:pos="709"/>
        <w:tab w:val="right" w:pos="9355"/>
      </w:tabs>
      <w:spacing w:before="240" w:after="240"/>
    </w:pPr>
    <w:rPr>
      <w:rFonts w:ascii="Lato Light" w:hAnsi="Lato Light"/>
      <w:b/>
      <w:bCs/>
      <w:caps/>
      <w:noProof/>
      <w:color w:val="3CBF9F" w:themeColor="accent4"/>
      <w:sz w:val="36"/>
      <w:szCs w:val="36"/>
      <w:lang w:val="en-US" w:eastAsia="ru-RU"/>
    </w:rPr>
  </w:style>
  <w:style w:type="character" w:customStyle="1" w:styleId="CONTENTSBold0">
    <w:name w:val="CONTENTS Bold Знак"/>
    <w:basedOn w:val="DefaultParagraphFont"/>
    <w:link w:val="CONTENTSBold"/>
    <w:rsid w:val="00212F21"/>
    <w:rPr>
      <w:rFonts w:ascii="Lato" w:hAnsi="Lato"/>
      <w:b/>
      <w:bCs/>
      <w:color w:val="10253F" w:themeColor="text1"/>
      <w:lang w:val="en-US" w:eastAsia="ru-RU"/>
    </w:rPr>
  </w:style>
  <w:style w:type="character" w:customStyle="1" w:styleId="FCCONTENTSChar">
    <w:name w:val="FC CONTENTS Char"/>
    <w:basedOn w:val="DefaultParagraphFont"/>
    <w:link w:val="FCCONTENTS"/>
    <w:rsid w:val="00384D33"/>
    <w:rPr>
      <w:rFonts w:ascii="Lato Light" w:hAnsi="Lato Light"/>
      <w:b/>
      <w:bCs/>
      <w:caps/>
      <w:noProof/>
      <w:color w:val="3CBF9F" w:themeColor="accent4"/>
      <w:sz w:val="36"/>
      <w:szCs w:val="36"/>
      <w:lang w:val="en-US" w:eastAsia="ru-RU"/>
    </w:rPr>
  </w:style>
  <w:style w:type="paragraph" w:customStyle="1" w:styleId="FIGURE">
    <w:name w:val="FIGURE"/>
    <w:link w:val="FIGUREChar"/>
    <w:autoRedefine/>
    <w:rsid w:val="00C27442"/>
    <w:pPr>
      <w:tabs>
        <w:tab w:val="left" w:pos="1134"/>
        <w:tab w:val="right" w:pos="9355"/>
      </w:tabs>
      <w:spacing w:line="432" w:lineRule="auto"/>
    </w:pPr>
    <w:rPr>
      <w:rFonts w:ascii="Lato Light" w:hAnsi="Lato Light"/>
      <w:noProof/>
      <w:color w:val="10253F" w:themeColor="text1"/>
      <w:sz w:val="18"/>
      <w:lang w:val="en-US" w:eastAsia="ru-RU"/>
    </w:rPr>
  </w:style>
  <w:style w:type="character" w:customStyle="1" w:styleId="FIGUREChar">
    <w:name w:val="FIGURE Char"/>
    <w:basedOn w:val="DefaultParagraphFont"/>
    <w:link w:val="FIGURE"/>
    <w:rsid w:val="00C27442"/>
    <w:rPr>
      <w:rFonts w:ascii="Lato Light" w:hAnsi="Lato Light"/>
      <w:noProof/>
      <w:color w:val="10253F" w:themeColor="text1"/>
      <w:sz w:val="18"/>
      <w:lang w:val="en-US" w:eastAsia="ru-RU"/>
    </w:rPr>
  </w:style>
  <w:style w:type="character" w:customStyle="1" w:styleId="Figurebold">
    <w:name w:val="Figure bold"/>
    <w:basedOn w:val="FIGUREChar"/>
    <w:uiPriority w:val="1"/>
    <w:rsid w:val="00447DD7"/>
    <w:rPr>
      <w:rFonts w:ascii="Lato" w:hAnsi="Lato"/>
      <w:b/>
      <w:noProof/>
      <w:color w:val="10253F" w:themeColor="text1"/>
      <w:sz w:val="18"/>
      <w:szCs w:val="24"/>
      <w:lang w:val="en-US" w:eastAsia="ru-RU"/>
    </w:rPr>
  </w:style>
  <w:style w:type="paragraph" w:styleId="TOC2">
    <w:name w:val="toc 2"/>
    <w:aliases w:val="FC TOC 2"/>
    <w:next w:val="FCCONTENTS"/>
    <w:uiPriority w:val="39"/>
    <w:qFormat/>
    <w:locked/>
    <w:rsid w:val="0014043D"/>
    <w:pPr>
      <w:tabs>
        <w:tab w:val="right" w:leader="dot" w:pos="9345"/>
      </w:tabs>
      <w:ind w:left="240"/>
    </w:pPr>
    <w:rPr>
      <w:rFonts w:asciiTheme="minorHAnsi" w:hAnsiTheme="minorHAnsi"/>
      <w:noProof/>
      <w:sz w:val="22"/>
      <w:szCs w:val="22"/>
    </w:rPr>
  </w:style>
  <w:style w:type="paragraph" w:styleId="TOC4">
    <w:name w:val="toc 4"/>
    <w:basedOn w:val="FCCONTENTS"/>
    <w:next w:val="FCCONTENTS"/>
    <w:autoRedefine/>
    <w:uiPriority w:val="39"/>
    <w:locked/>
    <w:rsid w:val="002A68B7"/>
    <w:pPr>
      <w:tabs>
        <w:tab w:val="clear" w:pos="709"/>
        <w:tab w:val="clear" w:pos="9355"/>
      </w:tabs>
      <w:spacing w:before="0" w:after="0"/>
      <w:ind w:left="720"/>
    </w:pPr>
    <w:rPr>
      <w:rFonts w:asciiTheme="minorHAnsi" w:hAnsiTheme="minorHAnsi"/>
      <w:b w:val="0"/>
      <w:iCs/>
      <w:noProof w:val="0"/>
      <w:color w:val="auto"/>
      <w:sz w:val="20"/>
      <w:szCs w:val="20"/>
      <w:lang w:val="ru-RU" w:eastAsia="en-US"/>
    </w:rPr>
  </w:style>
  <w:style w:type="paragraph" w:customStyle="1" w:styleId="Tablecontent1020">
    <w:name w:val="Table content 10/20"/>
    <w:rsid w:val="00447DD7"/>
    <w:pPr>
      <w:spacing w:line="400" w:lineRule="atLeast"/>
    </w:pPr>
    <w:rPr>
      <w:rFonts w:ascii="Lato Light" w:hAnsi="Lato Light"/>
      <w:color w:val="10253F" w:themeColor="text1"/>
    </w:rPr>
  </w:style>
  <w:style w:type="paragraph" w:customStyle="1" w:styleId="CONTENTSlight">
    <w:name w:val="CONTENTS light"/>
    <w:next w:val="FCCONTENTS"/>
    <w:rsid w:val="00BE6FE1"/>
    <w:pPr>
      <w:tabs>
        <w:tab w:val="left" w:pos="1247"/>
        <w:tab w:val="left" w:pos="1701"/>
        <w:tab w:val="right" w:pos="9355"/>
      </w:tabs>
      <w:spacing w:before="120"/>
      <w:ind w:left="709"/>
    </w:pPr>
    <w:rPr>
      <w:rFonts w:ascii="Lato Light" w:hAnsi="Lato Light"/>
      <w:noProof/>
      <w:color w:val="10253F" w:themeColor="text1"/>
      <w:lang w:val="en-US" w:eastAsia="ru-RU"/>
    </w:rPr>
  </w:style>
  <w:style w:type="character" w:customStyle="1" w:styleId="Tablecaptionbold">
    <w:name w:val="Table caption bold"/>
    <w:rsid w:val="00931BE1"/>
    <w:rPr>
      <w:rFonts w:ascii="Lato" w:hAnsi="Lato"/>
      <w:b/>
      <w:color w:val="43BD9E"/>
    </w:rPr>
  </w:style>
  <w:style w:type="paragraph" w:customStyle="1" w:styleId="TABLESUBHEADER">
    <w:name w:val="TABLE SUB HEADER"/>
    <w:rsid w:val="00931BE1"/>
    <w:rPr>
      <w:rFonts w:ascii="Lato" w:hAnsi="Lato" w:cs="Lato"/>
      <w:b/>
      <w:bCs/>
      <w:color w:val="43BD9E"/>
      <w:szCs w:val="22"/>
    </w:rPr>
  </w:style>
  <w:style w:type="paragraph" w:customStyle="1" w:styleId="1">
    <w:name w:val="Основной текст1"/>
    <w:rsid w:val="00BE6FE1"/>
    <w:pPr>
      <w:spacing w:after="120"/>
      <w:jc w:val="both"/>
    </w:pPr>
    <w:rPr>
      <w:rFonts w:ascii="Lato Light" w:hAnsi="Lato Light" w:cs="Lato Thin"/>
      <w:color w:val="10253F" w:themeColor="text1"/>
      <w:lang w:val="en-US"/>
    </w:rPr>
  </w:style>
  <w:style w:type="paragraph" w:styleId="Header">
    <w:name w:val="header"/>
    <w:basedOn w:val="Normal"/>
    <w:link w:val="HeaderChar"/>
    <w:uiPriority w:val="99"/>
    <w:semiHidden/>
    <w:locked/>
    <w:rsid w:val="00B6089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089F"/>
    <w:rPr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locked/>
    <w:rsid w:val="00B6089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089F"/>
    <w:rPr>
      <w:sz w:val="24"/>
      <w:szCs w:val="24"/>
      <w:lang w:eastAsia="ru-RU"/>
    </w:rPr>
  </w:style>
  <w:style w:type="table" w:customStyle="1" w:styleId="forestcarbon">
    <w:name w:val="forestcarbon"/>
    <w:basedOn w:val="TableNormal"/>
    <w:uiPriority w:val="99"/>
    <w:rsid w:val="00EB48DA"/>
    <w:rPr>
      <w:rFonts w:ascii="Lato Light" w:hAnsi="Lato Light"/>
    </w:rPr>
    <w:tblPr/>
  </w:style>
  <w:style w:type="paragraph" w:customStyle="1" w:styleId="2">
    <w:name w:val="Основной текст2"/>
    <w:rsid w:val="00BE6FE1"/>
    <w:pPr>
      <w:spacing w:after="120"/>
      <w:jc w:val="both"/>
    </w:pPr>
    <w:rPr>
      <w:rFonts w:ascii="Lato Light" w:hAnsi="Lato Light" w:cs="Lato Thin"/>
      <w:color w:val="10253F" w:themeColor="text1"/>
      <w:lang w:val="en-US"/>
    </w:rPr>
  </w:style>
  <w:style w:type="paragraph" w:styleId="TOC1">
    <w:name w:val="toc 1"/>
    <w:aliases w:val="FC TOC 1"/>
    <w:next w:val="FCCONTENTS"/>
    <w:autoRedefine/>
    <w:uiPriority w:val="39"/>
    <w:qFormat/>
    <w:locked/>
    <w:rsid w:val="00080DF7"/>
    <w:pPr>
      <w:tabs>
        <w:tab w:val="right" w:leader="dot" w:pos="9345"/>
      </w:tabs>
      <w:spacing w:before="120"/>
    </w:pPr>
    <w:rPr>
      <w:rFonts w:asciiTheme="minorHAnsi" w:hAnsiTheme="minorHAnsi"/>
      <w:b/>
      <w:noProof/>
    </w:rPr>
  </w:style>
  <w:style w:type="paragraph" w:styleId="TOC3">
    <w:name w:val="toc 3"/>
    <w:aliases w:val="FC TOC 3"/>
    <w:basedOn w:val="Normal"/>
    <w:next w:val="Normal"/>
    <w:autoRedefine/>
    <w:uiPriority w:val="39"/>
    <w:unhideWhenUsed/>
    <w:rsid w:val="00D14BF2"/>
    <w:pPr>
      <w:tabs>
        <w:tab w:val="right" w:leader="dot" w:pos="9304"/>
      </w:tabs>
      <w:ind w:left="480"/>
    </w:pPr>
    <w:rPr>
      <w:rFonts w:asciiTheme="minorHAnsi" w:hAnsiTheme="minorHAnsi"/>
      <w:sz w:val="20"/>
    </w:rPr>
  </w:style>
  <w:style w:type="paragraph" w:styleId="TOC5">
    <w:name w:val="toc 5"/>
    <w:basedOn w:val="FCCONTENTS"/>
    <w:next w:val="FCCONTENTS"/>
    <w:autoRedefine/>
    <w:uiPriority w:val="39"/>
    <w:locked/>
    <w:rsid w:val="00447DD7"/>
    <w:pPr>
      <w:tabs>
        <w:tab w:val="clear" w:pos="709"/>
        <w:tab w:val="clear" w:pos="9355"/>
      </w:tabs>
      <w:spacing w:before="0" w:after="0"/>
      <w:ind w:left="960"/>
    </w:pPr>
    <w:rPr>
      <w:rFonts w:asciiTheme="minorHAnsi" w:hAnsiTheme="minorHAnsi"/>
      <w:b w:val="0"/>
      <w:iCs/>
      <w:noProof w:val="0"/>
      <w:color w:val="auto"/>
      <w:sz w:val="20"/>
      <w:szCs w:val="20"/>
      <w:lang w:val="ru-RU" w:eastAsia="en-US"/>
    </w:rPr>
  </w:style>
  <w:style w:type="paragraph" w:styleId="TOC6">
    <w:name w:val="toc 6"/>
    <w:basedOn w:val="Normal"/>
    <w:next w:val="Normal"/>
    <w:autoRedefine/>
    <w:uiPriority w:val="39"/>
    <w:locked/>
    <w:rsid w:val="00447DD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SECTIONHEADER2"/>
    <w:next w:val="SECTIONHEADER2"/>
    <w:autoRedefine/>
    <w:uiPriority w:val="39"/>
    <w:locked/>
    <w:rsid w:val="00447DD7"/>
    <w:pPr>
      <w:autoSpaceDE/>
      <w:autoSpaceDN/>
      <w:adjustRightInd/>
      <w:spacing w:line="240" w:lineRule="auto"/>
      <w:ind w:left="1440"/>
      <w:jc w:val="left"/>
      <w:outlineLvl w:val="9"/>
    </w:pPr>
    <w:rPr>
      <w:rFonts w:cs="Times New Roman"/>
      <w:b w:val="0"/>
      <w:bCs w:val="0"/>
      <w:color w:val="auto"/>
      <w:sz w:val="20"/>
      <w:szCs w:val="20"/>
      <w:lang w:val="ru-RU"/>
    </w:rPr>
  </w:style>
  <w:style w:type="paragraph" w:styleId="TOC8">
    <w:name w:val="toc 8"/>
    <w:basedOn w:val="Normal"/>
    <w:next w:val="Normal"/>
    <w:autoRedefine/>
    <w:uiPriority w:val="39"/>
    <w:semiHidden/>
    <w:locked/>
    <w:rsid w:val="00703C3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703C3F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locked/>
    <w:rsid w:val="005721C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5721C1"/>
    <w:pPr>
      <w:keepLines/>
      <w:widowControl/>
      <w:autoSpaceDE/>
      <w:autoSpaceDN/>
      <w:adjustRightInd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003A57" w:themeColor="accent1" w:themeShade="BF"/>
      <w:sz w:val="28"/>
      <w:szCs w:val="28"/>
    </w:rPr>
  </w:style>
  <w:style w:type="paragraph" w:customStyle="1" w:styleId="SECTIONHEADER2">
    <w:name w:val="SECTION HEADER 2"/>
    <w:basedOn w:val="FCSectionHeading1"/>
    <w:link w:val="SECTIONHEADER20"/>
    <w:rsid w:val="006C266B"/>
  </w:style>
  <w:style w:type="character" w:customStyle="1" w:styleId="SECTIONHEADER20">
    <w:name w:val="SECTION HEADER 2 Знак"/>
    <w:basedOn w:val="FCSectionHeading1Char"/>
    <w:link w:val="SECTIONHEADER2"/>
    <w:rsid w:val="006C266B"/>
    <w:rPr>
      <w:rFonts w:ascii="Lato" w:hAnsi="Lato" w:cs="Lato"/>
      <w:b/>
      <w:bCs/>
      <w:caps/>
      <w:color w:val="43BD9E"/>
      <w:sz w:val="36"/>
      <w:szCs w:val="36"/>
      <w:lang w:val="en-US"/>
    </w:rPr>
  </w:style>
  <w:style w:type="table" w:styleId="LightShading-Accent4">
    <w:name w:val="Light Shading Accent 4"/>
    <w:aliases w:val="DEFAULT TABLE For DOCUMENT"/>
    <w:basedOn w:val="TableNormal"/>
    <w:rsid w:val="00E97247"/>
    <w:rPr>
      <w:rFonts w:ascii="Lato Light" w:hAnsi="Lato Light"/>
      <w:color w:val="2D8F76" w:themeColor="accent4" w:themeShade="BF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nil"/>
          <w:insideH w:val="nil"/>
          <w:insideV w:val="single" w:sz="2" w:space="0" w:color="FFFFFF" w:themeColor="background1"/>
        </w:tcBorders>
        <w:shd w:val="clear" w:color="auto" w:fill="10253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auto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FE7" w:themeFill="accent4" w:themeFillTint="3F"/>
      </w:tcPr>
    </w:tblStylePr>
  </w:style>
  <w:style w:type="table" w:styleId="ColorfulGrid">
    <w:name w:val="Colorful Grid"/>
    <w:basedOn w:val="TableNormal"/>
    <w:rsid w:val="00397C91"/>
    <w:rPr>
      <w:color w:val="10253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D0ED" w:themeFill="text1" w:themeFillTint="33"/>
    </w:tcPr>
    <w:tblStylePr w:type="firstRow">
      <w:rPr>
        <w:b/>
        <w:bCs/>
      </w:rPr>
      <w:tblPr/>
      <w:tcPr>
        <w:shd w:val="clear" w:color="auto" w:fill="75A2DC" w:themeFill="text1" w:themeFillTint="66"/>
      </w:tcPr>
    </w:tblStylePr>
    <w:tblStylePr w:type="lastRow">
      <w:rPr>
        <w:b/>
        <w:bCs/>
        <w:color w:val="10253F" w:themeColor="text1"/>
      </w:rPr>
      <w:tblPr/>
      <w:tcPr>
        <w:shd w:val="clear" w:color="auto" w:fill="75A2D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C1B2F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C1B2F" w:themeFill="text1" w:themeFillShade="BF"/>
      </w:tcPr>
    </w:tblStylePr>
    <w:tblStylePr w:type="band1Vert">
      <w:tblPr/>
      <w:tcPr>
        <w:shd w:val="clear" w:color="auto" w:fill="538CD3" w:themeFill="text1" w:themeFillTint="7F"/>
      </w:tcPr>
    </w:tblStylePr>
    <w:tblStylePr w:type="band1Horz">
      <w:tblPr/>
      <w:tcPr>
        <w:shd w:val="clear" w:color="auto" w:fill="538CD3" w:themeFill="text1" w:themeFillTint="7F"/>
      </w:tcPr>
    </w:tblStylePr>
  </w:style>
  <w:style w:type="paragraph" w:styleId="Caption">
    <w:name w:val="caption"/>
    <w:basedOn w:val="Normal"/>
    <w:next w:val="Normal"/>
    <w:uiPriority w:val="35"/>
    <w:qFormat/>
    <w:rsid w:val="008B269A"/>
    <w:pPr>
      <w:spacing w:after="200"/>
    </w:pPr>
    <w:rPr>
      <w:rFonts w:ascii="Lato" w:hAnsi="Lato"/>
      <w:b/>
      <w:color w:val="10253F" w:themeColor="text1"/>
      <w:sz w:val="18"/>
      <w:szCs w:val="18"/>
      <w:lang w:val="en-US"/>
    </w:rPr>
  </w:style>
  <w:style w:type="table" w:customStyle="1" w:styleId="10">
    <w:name w:val="Стиль1"/>
    <w:basedOn w:val="TableNormal"/>
    <w:uiPriority w:val="99"/>
    <w:rsid w:val="00B13DDF"/>
    <w:tblPr/>
  </w:style>
  <w:style w:type="paragraph" w:styleId="TableofFigures">
    <w:name w:val="table of figures"/>
    <w:basedOn w:val="Normal"/>
    <w:next w:val="Normal"/>
    <w:uiPriority w:val="99"/>
    <w:unhideWhenUsed/>
    <w:rsid w:val="00754063"/>
    <w:pPr>
      <w:ind w:left="480" w:hanging="480"/>
    </w:pPr>
    <w:rPr>
      <w:rFonts w:asciiTheme="minorHAnsi" w:hAnsiTheme="minorHAnsi"/>
      <w:sz w:val="20"/>
      <w:szCs w:val="20"/>
    </w:rPr>
  </w:style>
  <w:style w:type="paragraph" w:styleId="FootnoteText">
    <w:name w:val="footnote text"/>
    <w:aliases w:val="FC Footnote Text"/>
    <w:basedOn w:val="Normal"/>
    <w:link w:val="FootnoteTextChar"/>
    <w:unhideWhenUsed/>
    <w:qFormat/>
    <w:rsid w:val="008B269A"/>
    <w:rPr>
      <w:rFonts w:ascii="Lato" w:hAnsi="Lato"/>
      <w:sz w:val="16"/>
      <w:lang w:val="en-US"/>
    </w:rPr>
  </w:style>
  <w:style w:type="character" w:customStyle="1" w:styleId="FootnoteTextChar">
    <w:name w:val="Footnote Text Char"/>
    <w:aliases w:val="FC Footnote Text Char"/>
    <w:basedOn w:val="DefaultParagraphFont"/>
    <w:link w:val="FootnoteText"/>
    <w:rsid w:val="008B269A"/>
    <w:rPr>
      <w:rFonts w:ascii="Lato" w:hAnsi="Lato"/>
      <w:sz w:val="16"/>
      <w:lang w:val="en-US"/>
    </w:rPr>
  </w:style>
  <w:style w:type="table" w:customStyle="1" w:styleId="PlainTable31">
    <w:name w:val="Plain Table 31"/>
    <w:basedOn w:val="TableNormal"/>
    <w:uiPriority w:val="43"/>
    <w:rsid w:val="00CF1FF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28BD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28BD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CF1FFE"/>
    <w:pPr>
      <w:jc w:val="right"/>
    </w:pPr>
    <w:rPr>
      <w:rFonts w:ascii="Lato Light" w:hAnsi="Lato Light"/>
      <w:sz w:val="20"/>
    </w:rPr>
    <w:tblPr>
      <w:tblStyleRowBandSize w:val="1"/>
      <w:tblStyleColBandSize w:val="1"/>
    </w:tblPr>
    <w:tcPr>
      <w:vAlign w:val="center"/>
    </w:tcPr>
    <w:tblStylePr w:type="firstRow">
      <w:rPr>
        <w:rFonts w:asciiTheme="majorHAnsi" w:eastAsiaTheme="majorEastAsia" w:hAnsiTheme="majorHAnsi" w:cstheme="majorBidi"/>
        <w:i w:val="0"/>
        <w:iCs/>
        <w:sz w:val="22"/>
      </w:rPr>
      <w:tblPr/>
      <w:tcPr>
        <w:shd w:val="clear" w:color="auto" w:fill="10253F" w:themeFill="text1"/>
      </w:tcPr>
    </w:tblStylePr>
    <w:tblStylePr w:type="lastRow">
      <w:rPr>
        <w:rFonts w:asciiTheme="minorHAnsi" w:eastAsiaTheme="majorEastAsia" w:hAnsiTheme="minorHAnsi" w:cstheme="majorBidi"/>
        <w:b/>
        <w:i w:val="0"/>
        <w:iCs/>
        <w:sz w:val="20"/>
      </w:rPr>
      <w:tblPr/>
      <w:tcPr>
        <w:tcBorders>
          <w:top w:val="single" w:sz="4" w:space="0" w:color="528BD3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inorHAnsi" w:eastAsiaTheme="majorEastAsia" w:hAnsiTheme="minorHAnsi" w:cstheme="majorBidi"/>
        <w:i w:val="0"/>
        <w:iCs/>
        <w:sz w:val="20"/>
      </w:rPr>
      <w:tblPr/>
      <w:tcPr>
        <w:tcBorders>
          <w:right w:val="single" w:sz="4" w:space="0" w:color="528BD3" w:themeColor="text1" w:themeTint="80"/>
        </w:tcBorders>
        <w:shd w:val="clear" w:color="auto" w:fill="FFFFFF" w:themeFill="background1"/>
        <w:vAlign w:val="center"/>
      </w:tcPr>
    </w:tblStylePr>
    <w:tblStylePr w:type="lastCol">
      <w:rPr>
        <w:rFonts w:ascii="Lato Light" w:eastAsiaTheme="majorEastAsia" w:hAnsi="Lato Light" w:cstheme="majorBidi"/>
        <w:b w:val="0"/>
        <w:bCs w:val="0"/>
        <w:i w:val="0"/>
        <w:iCs w:val="0"/>
        <w:sz w:val="20"/>
      </w:rPr>
      <w:tblPr/>
      <w:tcPr>
        <w:tcBorders>
          <w:left w:val="single" w:sz="4" w:space="0" w:color="528BD3" w:themeColor="text1" w:themeTint="80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i w:val="0"/>
        <w:sz w:val="20"/>
      </w:rPr>
    </w:tblStylePr>
    <w:tblStylePr w:type="band1Horz">
      <w:rPr>
        <w:rFonts w:ascii="Lato Light" w:hAnsi="Lato Light"/>
        <w:b w:val="0"/>
        <w:bCs w:val="0"/>
        <w:i w:val="0"/>
        <w:iCs w:val="0"/>
        <w:sz w:val="20"/>
      </w:rPr>
      <w:tblPr/>
      <w:tcPr>
        <w:shd w:val="clear" w:color="auto" w:fill="C5ECE2" w:themeFill="accent6"/>
      </w:tcPr>
    </w:tblStylePr>
    <w:tblStylePr w:type="band2Horz">
      <w:rPr>
        <w:rFonts w:asciiTheme="minorHAnsi" w:hAnsiTheme="minorHAnsi"/>
        <w:sz w:val="20"/>
      </w:r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F537FD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537FD"/>
    <w:rPr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537FD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37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537FD"/>
    <w:rPr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A23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rsid w:val="00965578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0B3EC8"/>
    <w:rPr>
      <w:rFonts w:asciiTheme="minorHAnsi" w:eastAsiaTheme="minorEastAsia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8" w:space="0" w:color="B2CAD5" w:themeColor="accent3"/>
        <w:left w:val="single" w:sz="8" w:space="0" w:color="B2CAD5" w:themeColor="accent3"/>
        <w:bottom w:val="single" w:sz="8" w:space="0" w:color="B2CAD5" w:themeColor="accent3"/>
        <w:right w:val="single" w:sz="8" w:space="0" w:color="B2CA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CA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AD5" w:themeColor="accent3"/>
          <w:left w:val="single" w:sz="8" w:space="0" w:color="B2CAD5" w:themeColor="accent3"/>
          <w:bottom w:val="single" w:sz="8" w:space="0" w:color="B2CAD5" w:themeColor="accent3"/>
          <w:right w:val="single" w:sz="8" w:space="0" w:color="B2CA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CAD5" w:themeColor="accent3"/>
          <w:left w:val="single" w:sz="8" w:space="0" w:color="B2CAD5" w:themeColor="accent3"/>
          <w:bottom w:val="single" w:sz="8" w:space="0" w:color="B2CAD5" w:themeColor="accent3"/>
          <w:right w:val="single" w:sz="8" w:space="0" w:color="B2CAD5" w:themeColor="accent3"/>
        </w:tcBorders>
      </w:tcPr>
    </w:tblStylePr>
    <w:tblStylePr w:type="band1Horz">
      <w:tblPr/>
      <w:tcPr>
        <w:tcBorders>
          <w:top w:val="single" w:sz="8" w:space="0" w:color="B2CAD5" w:themeColor="accent3"/>
          <w:left w:val="single" w:sz="8" w:space="0" w:color="B2CAD5" w:themeColor="accent3"/>
          <w:bottom w:val="single" w:sz="8" w:space="0" w:color="B2CAD5" w:themeColor="accent3"/>
          <w:right w:val="single" w:sz="8" w:space="0" w:color="B2CAD5" w:themeColor="accent3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E3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n\Dropbox%20(Forest%20Carbon)\FC%20Admin%20-%20Staff\Templates%20-%20FC\FC%20Document%20Simple%202019.dotx" TargetMode="External"/></Relationships>
</file>

<file path=word/theme/theme1.xml><?xml version="1.0" encoding="utf-8"?>
<a:theme xmlns:a="http://schemas.openxmlformats.org/drawingml/2006/main" name="Тема Office">
  <a:themeElements>
    <a:clrScheme name="Forest Carbon">
      <a:dk1>
        <a:srgbClr val="10253F"/>
      </a:dk1>
      <a:lt1>
        <a:srgbClr val="FFFFFF"/>
      </a:lt1>
      <a:dk2>
        <a:srgbClr val="038083"/>
      </a:dk2>
      <a:lt2>
        <a:srgbClr val="767B91"/>
      </a:lt2>
      <a:accent1>
        <a:srgbClr val="004E75"/>
      </a:accent1>
      <a:accent2>
        <a:srgbClr val="6695AC"/>
      </a:accent2>
      <a:accent3>
        <a:srgbClr val="B2CAD5"/>
      </a:accent3>
      <a:accent4>
        <a:srgbClr val="3CBF9F"/>
      </a:accent4>
      <a:accent5>
        <a:srgbClr val="8AD8C5"/>
      </a:accent5>
      <a:accent6>
        <a:srgbClr val="C5ECE2"/>
      </a:accent6>
      <a:hlink>
        <a:srgbClr val="0000FF"/>
      </a:hlink>
      <a:folHlink>
        <a:srgbClr val="800080"/>
      </a:folHlink>
    </a:clrScheme>
    <a:fontScheme name="ForestCarbon">
      <a:majorFont>
        <a:latin typeface="lato"/>
        <a:ea typeface=""/>
        <a:cs typeface=""/>
      </a:majorFont>
      <a:minorFont>
        <a:latin typeface="lato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98C01-CA14-3A49-A090-D2BD8DD8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 Document Simple 2019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</dc:creator>
  <cp:lastModifiedBy>Zatia Nurfina</cp:lastModifiedBy>
  <cp:revision>2</cp:revision>
  <cp:lastPrinted>2015-07-30T18:14:00Z</cp:lastPrinted>
  <dcterms:created xsi:type="dcterms:W3CDTF">2022-01-07T02:26:00Z</dcterms:created>
  <dcterms:modified xsi:type="dcterms:W3CDTF">2022-01-07T02:26:00Z</dcterms:modified>
</cp:coreProperties>
</file>