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F67D" w14:textId="02C18C83" w:rsidR="00086333" w:rsidRDefault="00BD3BC5" w:rsidP="00BD3BC5">
      <w:pPr>
        <w:jc w:val="center"/>
        <w:rPr>
          <w:sz w:val="44"/>
          <w:szCs w:val="44"/>
          <w:lang w:val="en-US"/>
        </w:rPr>
      </w:pPr>
      <w:proofErr w:type="spellStart"/>
      <w:r w:rsidRPr="00BD3BC5">
        <w:rPr>
          <w:sz w:val="44"/>
          <w:szCs w:val="44"/>
          <w:lang w:val="en-US"/>
        </w:rPr>
        <w:t>Laporan</w:t>
      </w:r>
      <w:proofErr w:type="spellEnd"/>
      <w:r w:rsidRPr="00BD3BC5">
        <w:rPr>
          <w:sz w:val="44"/>
          <w:szCs w:val="44"/>
          <w:lang w:val="en-US"/>
        </w:rPr>
        <w:t xml:space="preserve"> Data Hasil </w:t>
      </w:r>
      <w:proofErr w:type="spellStart"/>
      <w:r w:rsidRPr="00BD3BC5">
        <w:rPr>
          <w:sz w:val="44"/>
          <w:szCs w:val="44"/>
          <w:lang w:val="en-US"/>
        </w:rPr>
        <w:t>Elevasil</w:t>
      </w:r>
      <w:proofErr w:type="spellEnd"/>
      <w:r w:rsidRPr="00BD3BC5">
        <w:rPr>
          <w:sz w:val="44"/>
          <w:szCs w:val="44"/>
          <w:lang w:val="en-US"/>
        </w:rPr>
        <w:t xml:space="preserve"> </w:t>
      </w:r>
      <w:proofErr w:type="spellStart"/>
      <w:r w:rsidRPr="00BD3BC5">
        <w:rPr>
          <w:sz w:val="44"/>
          <w:szCs w:val="44"/>
          <w:lang w:val="en-US"/>
        </w:rPr>
        <w:t>Dipwell</w:t>
      </w:r>
      <w:proofErr w:type="spellEnd"/>
    </w:p>
    <w:p w14:paraId="56381FD5" w14:textId="77777777" w:rsidR="00BD3BC5" w:rsidRPr="00BD3BC5" w:rsidRDefault="00BD3BC5" w:rsidP="00BD3BC5">
      <w:pPr>
        <w:jc w:val="center"/>
        <w:rPr>
          <w:sz w:val="44"/>
          <w:szCs w:val="4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98"/>
        <w:gridCol w:w="1175"/>
        <w:gridCol w:w="1988"/>
        <w:gridCol w:w="2059"/>
        <w:gridCol w:w="1541"/>
        <w:gridCol w:w="1541"/>
      </w:tblGrid>
      <w:tr w:rsidR="00BD3BC5" w14:paraId="35F90ADB" w14:textId="77777777" w:rsidTr="00B3167D">
        <w:trPr>
          <w:trHeight w:val="629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5B1E2A49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Lokasi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2F491DBE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ID Dip Well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2306D918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Jarak dari Kanal (m)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58C323BE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Pengukuran tinggi (cm)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</w:tcPr>
          <w:p w14:paraId="513F0870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Koordinat X</w:t>
            </w:r>
          </w:p>
          <w:p w14:paraId="7A339769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</w:tcPr>
          <w:p w14:paraId="28449879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Koordinat Y</w:t>
            </w:r>
          </w:p>
          <w:p w14:paraId="6A9A2136" w14:textId="77777777" w:rsidR="00BD3BC5" w:rsidRDefault="00BD3BC5" w:rsidP="00B3167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BD3BC5" w14:paraId="59CE7DBB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2E223F2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Camp</w:t>
            </w:r>
          </w:p>
          <w:p w14:paraId="72DDEC4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6BF08B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9BEE82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BDC90B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7A9461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7E03">
              <w:rPr>
                <w:rFonts w:ascii="Calibri" w:hAnsi="Calibri" w:cs="Calibri"/>
                <w:color w:val="000000"/>
                <w:sz w:val="22"/>
                <w:szCs w:val="22"/>
              </w:rPr>
              <w:t>Titik Bayang</w:t>
            </w:r>
          </w:p>
          <w:p w14:paraId="33F32A1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2A180C1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8D536E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6A7AD5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69B0796D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104.0964287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22F409C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-2.08385119</w:t>
            </w:r>
          </w:p>
        </w:tc>
      </w:tr>
      <w:tr w:rsidR="00BD3BC5" w14:paraId="47D392B7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61BA5FB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63E0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670E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5358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4B2D142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104.09624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B12B5C1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-2.083633976</w:t>
            </w:r>
          </w:p>
        </w:tc>
      </w:tr>
      <w:tr w:rsidR="00BD3BC5" w14:paraId="1ED8E88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1AB05C0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AC6974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FA6AE3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875BCE9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101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7DCFD14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104.0960692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3E5B838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-2.083471048</w:t>
            </w:r>
          </w:p>
        </w:tc>
      </w:tr>
      <w:tr w:rsidR="00BD3BC5" w14:paraId="62515057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25E498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6C35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970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C135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3BF50C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104.0957097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D8B4134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-2.083217551</w:t>
            </w:r>
          </w:p>
        </w:tc>
      </w:tr>
      <w:tr w:rsidR="00BD3BC5" w14:paraId="717D7F0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483FB8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5A01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C879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9E2B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A1BC89E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104.05748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6EC4770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-2.04998</w:t>
            </w:r>
          </w:p>
        </w:tc>
      </w:tr>
      <w:tr w:rsidR="00BD3BC5" w14:paraId="637BB9DA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680477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242014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93826C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A33C72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F6B10F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104.0949817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9775EC7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-2.082683413</w:t>
            </w:r>
          </w:p>
        </w:tc>
      </w:tr>
      <w:tr w:rsidR="00BD3BC5" w14:paraId="3C1A0D1C" w14:textId="77777777" w:rsidTr="00B3167D">
        <w:trPr>
          <w:trHeight w:val="314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1C95DDE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Titik Bayang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C6F9E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133649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BA5F6E7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8FDC8CC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104.05.730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B0CFB85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-2.04976</w:t>
            </w:r>
          </w:p>
        </w:tc>
      </w:tr>
      <w:tr w:rsidR="00BD3BC5" w14:paraId="304A9607" w14:textId="77777777" w:rsidTr="00B3167D">
        <w:trPr>
          <w:trHeight w:val="314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4E75C54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71F553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8161AC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30EAD78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521B8A0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104.05.711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9B4987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-2.04.970</w:t>
            </w:r>
          </w:p>
        </w:tc>
      </w:tr>
      <w:tr w:rsidR="00BD3BC5" w14:paraId="08765B6F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shd w:val="clear" w:color="auto" w:fill="auto"/>
            <w:hideMark/>
          </w:tcPr>
          <w:p w14:paraId="386A613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Sialang</w:t>
            </w:r>
          </w:p>
          <w:p w14:paraId="64211AB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50A586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8EE98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4705B3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567E1A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Titik Bayang</w:t>
            </w: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EF5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SI.1</w:t>
            </w:r>
          </w:p>
        </w:tc>
        <w:tc>
          <w:tcPr>
            <w:tcW w:w="19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248B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DC26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D98667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A9F330D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-2.03612</w:t>
            </w:r>
          </w:p>
        </w:tc>
      </w:tr>
      <w:tr w:rsidR="00BD3BC5" w14:paraId="30DC6525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3F9E5F6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9BEE77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BC242B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685CD0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616827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899018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-2.03599</w:t>
            </w:r>
          </w:p>
        </w:tc>
      </w:tr>
      <w:tr w:rsidR="00BD3BC5" w14:paraId="2DC16E05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22112C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97FE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CC28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0317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6ED2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42D1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-2.03579</w:t>
            </w:r>
          </w:p>
        </w:tc>
      </w:tr>
      <w:tr w:rsidR="00BD3BC5" w14:paraId="1595E2DD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70A679E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DA0573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B3E6B7D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4AE6F1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2E835D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16688A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-2.0354</w:t>
            </w:r>
          </w:p>
        </w:tc>
      </w:tr>
      <w:tr w:rsidR="00BD3BC5" w14:paraId="7A8226AB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322CEA7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02C8BB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7F897D6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6E5DAF7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B0DFF0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104.059270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2FCE24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-2.035167</w:t>
            </w:r>
          </w:p>
        </w:tc>
      </w:tr>
      <w:tr w:rsidR="00BD3BC5" w14:paraId="3248342D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6E125CA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178D66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3C6B4C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912952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78EFF47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104.059096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882857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-2035051</w:t>
            </w:r>
          </w:p>
        </w:tc>
      </w:tr>
      <w:tr w:rsidR="00BD3BC5" w14:paraId="7998106C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706706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D13C36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A3C8DB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015F8B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F2ECF5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79254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-2.03466</w:t>
            </w:r>
          </w:p>
        </w:tc>
      </w:tr>
      <w:tr w:rsidR="00BD3BC5" w14:paraId="10AFD880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59BAF43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Ramin</w:t>
            </w:r>
          </w:p>
          <w:p w14:paraId="743710D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F8DA01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743244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5D3081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BE9330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6C57EFAE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492D98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0C9CCEA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451172C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D12A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2ADF8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90099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CE8D10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AA73B5A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455DC881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6B19AA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687411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DD95816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615356E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6AFBD51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EFE85B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24A120E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39E1C7B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7A2EE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4A1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06490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1EEC1D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F8FA45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177817E5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54793D8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B241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34B7C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3AD6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6B16FE9" w14:textId="77777777" w:rsidR="00BD3BC5" w:rsidRPr="006D5EC0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-1.58965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01F2FC3" w14:textId="77777777" w:rsidR="00BD3BC5" w:rsidRPr="006D5EC0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104.13.212</w:t>
            </w:r>
          </w:p>
        </w:tc>
      </w:tr>
      <w:tr w:rsidR="00BD3BC5" w14:paraId="2480506A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5396DA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7317C9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08642C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9BC27B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24CF234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CF4557C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64EDF1E8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shd w:val="clear" w:color="auto" w:fill="auto"/>
            <w:hideMark/>
          </w:tcPr>
          <w:p w14:paraId="6999BF3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Serindit</w:t>
            </w: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3AA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SE.1</w:t>
            </w:r>
          </w:p>
        </w:tc>
        <w:tc>
          <w:tcPr>
            <w:tcW w:w="19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50E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3EDD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FC8B8C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265C2C6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-1.9816</w:t>
            </w:r>
          </w:p>
        </w:tc>
      </w:tr>
      <w:tr w:rsidR="00BD3BC5" w14:paraId="448FFCCB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766322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69F49C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7DE2CE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16EBE4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08610B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23B35E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-1.98176</w:t>
            </w:r>
          </w:p>
        </w:tc>
      </w:tr>
      <w:tr w:rsidR="00BD3BC5" w14:paraId="02578981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62E1C6B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16BE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5DF8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C1622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9C7A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D3F7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-1.98195</w:t>
            </w:r>
          </w:p>
        </w:tc>
      </w:tr>
      <w:tr w:rsidR="00BD3BC5" w14:paraId="06D64D1C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7342CDD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4E0735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1B6FD6C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424E00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05B2D3B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3871F525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-1.98234</w:t>
            </w:r>
          </w:p>
        </w:tc>
      </w:tr>
      <w:tr w:rsidR="00BD3BC5" w14:paraId="3A8992F7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6658D54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8FB082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17436E0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26A1B7E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BADB518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104.13.235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02095188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-1.58.935</w:t>
            </w:r>
          </w:p>
        </w:tc>
      </w:tr>
      <w:tr w:rsidR="00BD3BC5" w14:paraId="679C9DE7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4AD7EF4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903C76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1053B8C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0CA12C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3EF02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8FCC4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-1.98311</w:t>
            </w:r>
          </w:p>
        </w:tc>
      </w:tr>
      <w:tr w:rsidR="00BD3BC5" w14:paraId="33F0F50D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7E628626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Lestari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4C15AD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8C6A779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8139DB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396E16E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E531246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-2.03472</w:t>
            </w:r>
          </w:p>
        </w:tc>
      </w:tr>
      <w:tr w:rsidR="00BD3BC5" w14:paraId="09E146C5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3DF5C39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D903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13F7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1473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62D3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040C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-2.03464</w:t>
            </w:r>
          </w:p>
        </w:tc>
      </w:tr>
      <w:tr w:rsidR="00BD3BC5" w14:paraId="483340E8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264A37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9DF28E1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12FF8C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8670D1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75.5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46DB9F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08422AD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-2.03455</w:t>
            </w:r>
          </w:p>
        </w:tc>
      </w:tr>
      <w:tr w:rsidR="00BD3BC5" w14:paraId="0CBA4BE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14DD9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1040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5164D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56EED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D43C1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104.2269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0BC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-2.0344</w:t>
            </w:r>
          </w:p>
        </w:tc>
      </w:tr>
      <w:tr w:rsidR="00BD3BC5" w14:paraId="5BAB93E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1FFB37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5ADE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E7666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1195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538C7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104.13.591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009FB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-2.02.060</w:t>
            </w:r>
          </w:p>
        </w:tc>
      </w:tr>
      <w:tr w:rsidR="00BD3BC5" w14:paraId="794A1209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057290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E501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2FB3D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D232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B9B9D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104.13.575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DB232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-2.02.052</w:t>
            </w:r>
          </w:p>
        </w:tc>
      </w:tr>
      <w:tr w:rsidR="00BD3BC5" w14:paraId="7A819DEB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9A2D65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706614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ACE190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FA2617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38279FC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104.2262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F8E8B44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</w:t>
            </w:r>
          </w:p>
        </w:tc>
      </w:tr>
    </w:tbl>
    <w:p w14:paraId="7DC0738F" w14:textId="77777777" w:rsidR="00BD3BC5" w:rsidRPr="00437E03" w:rsidRDefault="00BD3BC5" w:rsidP="00437E03"/>
    <w:sectPr w:rsidR="00BD3BC5" w:rsidRPr="00437E03" w:rsidSect="003E4408">
      <w:footerReference w:type="default" r:id="rId8"/>
      <w:headerReference w:type="first" r:id="rId9"/>
      <w:footerReference w:type="first" r:id="rId10"/>
      <w:pgSz w:w="11906" w:h="16838"/>
      <w:pgMar w:top="864" w:right="1152" w:bottom="1728" w:left="1152" w:header="706" w:footer="706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4C4CA" w14:textId="77777777" w:rsidR="009B273F" w:rsidRDefault="009B273F" w:rsidP="006D3ED1">
      <w:r>
        <w:separator/>
      </w:r>
    </w:p>
  </w:endnote>
  <w:endnote w:type="continuationSeparator" w:id="0">
    <w:p w14:paraId="7140866C" w14:textId="77777777" w:rsidR="009B273F" w:rsidRDefault="009B273F" w:rsidP="006D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old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890C" w14:textId="77777777" w:rsidR="002B460C" w:rsidRPr="002B460C" w:rsidRDefault="002B460C" w:rsidP="002B460C">
    <w:pPr>
      <w:pStyle w:val="HeaderDown1"/>
      <w:pBdr>
        <w:bottom w:val="none" w:sz="0" w:space="0" w:color="auto"/>
      </w:pBdr>
      <w:ind w:right="28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B74E94" wp14:editId="39EA6103">
              <wp:simplePos x="0" y="0"/>
              <wp:positionH relativeFrom="column">
                <wp:posOffset>5935980</wp:posOffset>
              </wp:positionH>
              <wp:positionV relativeFrom="paragraph">
                <wp:posOffset>36830</wp:posOffset>
              </wp:positionV>
              <wp:extent cx="407670" cy="406400"/>
              <wp:effectExtent l="0" t="0" r="11430" b="12700"/>
              <wp:wrapNone/>
              <wp:docPr id="2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670" cy="4064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6350">
                        <a:solidFill>
                          <a:srgbClr val="00206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A3742" w14:textId="77777777" w:rsidR="002B460C" w:rsidRPr="002B460C" w:rsidRDefault="002B460C" w:rsidP="002B460C">
                          <w:pPr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</w:pPr>
                          <w:r w:rsidRPr="002B460C"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  <w:t>SMPP</w:t>
                          </w:r>
                        </w:p>
                        <w:p w14:paraId="75B6D031" w14:textId="77777777" w:rsidR="002B460C" w:rsidRPr="00D804C2" w:rsidRDefault="002B460C" w:rsidP="002B460C">
                          <w:r w:rsidRPr="00235555">
                            <w:rPr>
                              <w:rFonts w:ascii="Lato Light" w:hAnsi="Lato Light"/>
                              <w:b/>
                              <w:color w:val="BFBFBF" w:themeColor="background1" w:themeShade="BF"/>
                              <w:sz w:val="14"/>
                              <w:szCs w:val="14"/>
                              <w:lang w:val="en-US"/>
                            </w:rPr>
                            <w:t>PG</w:t>
                          </w:r>
                        </w:p>
                        <w:p w14:paraId="015DD354" w14:textId="77777777" w:rsidR="002B460C" w:rsidRPr="00EA20CA" w:rsidRDefault="002B460C" w:rsidP="002B460C">
                          <w:pPr>
                            <w:rPr>
                              <w:rFonts w:ascii="Lato" w:hAnsi="Lato"/>
                              <w:b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C5F59"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fldChar w:fldCharType="end"/>
                          </w:r>
                        </w:p>
                        <w:p w14:paraId="0780E3CF" w14:textId="77777777" w:rsidR="002B460C" w:rsidRDefault="002B460C" w:rsidP="002B460C"/>
                        <w:p w14:paraId="76B028B4" w14:textId="77777777" w:rsidR="002B460C" w:rsidRPr="007A5FBD" w:rsidRDefault="002B460C" w:rsidP="002B460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4E94" id="_x0000_t202" coordsize="21600,21600" o:spt="202" path="m,l,21600r21600,l21600,xe">
              <v:stroke joinstyle="miter"/>
              <v:path gradientshapeok="t" o:connecttype="rect"/>
            </v:shapetype>
            <v:shape id="Поле 14" o:spid="_x0000_s1026" type="#_x0000_t202" style="position:absolute;left:0;text-align:left;margin-left:467.4pt;margin-top:2.9pt;width:32.1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" fillcolor="#002060" strokecolor="#002060" strokeweight=".5pt">
              <v:path arrowok="t"/>
              <v:textbox>
                <w:txbxContent>
                  <w:p w14:paraId="71CA3742" w14:textId="77777777" w:rsidR="002B460C" w:rsidRPr="002B460C" w:rsidRDefault="002B460C" w:rsidP="002B460C">
                    <w:pPr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</w:pPr>
                    <w:r w:rsidRPr="002B460C"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  <w:t>SMPP</w:t>
                    </w:r>
                  </w:p>
                  <w:p w14:paraId="75B6D031" w14:textId="77777777" w:rsidR="002B460C" w:rsidRPr="00D804C2" w:rsidRDefault="002B460C" w:rsidP="002B460C">
                    <w:r w:rsidRPr="00235555">
                      <w:rPr>
                        <w:rFonts w:ascii="Lato Light" w:hAnsi="Lato Light"/>
                        <w:b/>
                        <w:color w:val="BFBFBF" w:themeColor="background1" w:themeShade="BF"/>
                        <w:sz w:val="14"/>
                        <w:szCs w:val="14"/>
                        <w:lang w:val="en-US"/>
                      </w:rPr>
                      <w:t>PG</w:t>
                    </w:r>
                  </w:p>
                  <w:p w14:paraId="015DD354" w14:textId="77777777" w:rsidR="002B460C" w:rsidRPr="00EA20CA" w:rsidRDefault="002B460C" w:rsidP="002B460C">
                    <w:pPr>
                      <w:rPr>
                        <w:rFonts w:ascii="Lato" w:hAnsi="Lato"/>
                        <w:b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C5F59"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t>1</w:t>
                    </w:r>
                    <w:r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fldChar w:fldCharType="end"/>
                    </w:r>
                  </w:p>
                  <w:p w14:paraId="0780E3CF" w14:textId="77777777" w:rsidR="002B460C" w:rsidRDefault="002B460C" w:rsidP="002B460C"/>
                  <w:p w14:paraId="76B028B4" w14:textId="77777777" w:rsidR="002B460C" w:rsidRPr="007A5FBD" w:rsidRDefault="002B460C" w:rsidP="002B460C"/>
                </w:txbxContent>
              </v:textbox>
            </v:shape>
          </w:pict>
        </mc:Fallback>
      </mc:AlternateContent>
    </w:r>
    <w:r>
      <w:rPr>
        <w:lang w:val="en-US"/>
      </w:rPr>
      <w:t>SUMATRA MERANG PEATLAND PROJECT</w:t>
    </w:r>
  </w:p>
  <w:p w14:paraId="233E5706" w14:textId="21B2F27E" w:rsidR="006D3ED1" w:rsidRPr="002B460C" w:rsidRDefault="002B460C" w:rsidP="002B460C">
    <w:pPr>
      <w:pStyle w:val="HeaderDown2"/>
      <w:pBdr>
        <w:bottom w:val="single" w:sz="4" w:space="2" w:color="auto"/>
      </w:pBdr>
      <w:ind w:right="283"/>
    </w:pPr>
    <w:r>
      <w:fldChar w:fldCharType="begin"/>
    </w:r>
    <w:r>
      <w:rPr>
        <w:lang w:val="en-US"/>
      </w:rPr>
      <w:instrText xml:space="preserve"> DATE  \@ "MMMM yyyy"  \* MERGEFORMAT </w:instrText>
    </w:r>
    <w:r>
      <w:fldChar w:fldCharType="separate"/>
    </w:r>
    <w:r w:rsidR="00BD3BC5">
      <w:rPr>
        <w:noProof/>
        <w:lang w:val="en-US"/>
      </w:rPr>
      <w:t>February 2021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9B1E3" w14:textId="204CB4B3" w:rsidR="008738F9" w:rsidRPr="002B460C" w:rsidRDefault="008738F9" w:rsidP="008738F9">
    <w:pPr>
      <w:pStyle w:val="HeaderDown1"/>
      <w:pBdr>
        <w:bottom w:val="none" w:sz="0" w:space="0" w:color="auto"/>
      </w:pBdr>
      <w:ind w:right="28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AA6350E" wp14:editId="58CF68D4">
              <wp:simplePos x="0" y="0"/>
              <wp:positionH relativeFrom="column">
                <wp:posOffset>5935980</wp:posOffset>
              </wp:positionH>
              <wp:positionV relativeFrom="paragraph">
                <wp:posOffset>36830</wp:posOffset>
              </wp:positionV>
              <wp:extent cx="407670" cy="406400"/>
              <wp:effectExtent l="0" t="0" r="11430" b="12700"/>
              <wp:wrapNone/>
              <wp:docPr id="8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670" cy="4064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6350">
                        <a:solidFill>
                          <a:srgbClr val="00206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D988B" w14:textId="0C96FBBE" w:rsidR="008738F9" w:rsidRPr="002B460C" w:rsidRDefault="002B460C" w:rsidP="008738F9">
                          <w:pPr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</w:pPr>
                          <w:r w:rsidRPr="002B460C"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  <w:t>SMPP</w:t>
                          </w:r>
                        </w:p>
                        <w:p w14:paraId="5721EC8E" w14:textId="77777777" w:rsidR="008738F9" w:rsidRPr="00D804C2" w:rsidRDefault="008738F9" w:rsidP="008738F9">
                          <w:r w:rsidRPr="00235555">
                            <w:rPr>
                              <w:rFonts w:ascii="Lato Light" w:hAnsi="Lato Light"/>
                              <w:b/>
                              <w:color w:val="BFBFBF" w:themeColor="background1" w:themeShade="BF"/>
                              <w:sz w:val="14"/>
                              <w:szCs w:val="14"/>
                              <w:lang w:val="en-US"/>
                            </w:rPr>
                            <w:t>PG</w:t>
                          </w:r>
                        </w:p>
                        <w:p w14:paraId="4B7CD82E" w14:textId="77777777" w:rsidR="008738F9" w:rsidRPr="00EA20CA" w:rsidRDefault="008738F9" w:rsidP="008738F9">
                          <w:pPr>
                            <w:rPr>
                              <w:rFonts w:ascii="Lato" w:hAnsi="Lato"/>
                              <w:b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5F59" w:rsidRPr="00CC5F59"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fldChar w:fldCharType="end"/>
                          </w:r>
                        </w:p>
                        <w:p w14:paraId="0F7E3953" w14:textId="77777777" w:rsidR="008738F9" w:rsidRDefault="008738F9" w:rsidP="008738F9"/>
                        <w:p w14:paraId="7869EC1B" w14:textId="77777777" w:rsidR="008738F9" w:rsidRPr="007A5FBD" w:rsidRDefault="008738F9" w:rsidP="008738F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6350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7.4pt;margin-top:2.9pt;width:32.1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" fillcolor="#002060" strokecolor="#002060" strokeweight=".5pt">
              <v:path arrowok="t"/>
              <v:textbox>
                <w:txbxContent>
                  <w:p w14:paraId="548D988B" w14:textId="0C96FBBE" w:rsidR="008738F9" w:rsidRPr="002B460C" w:rsidRDefault="002B460C" w:rsidP="008738F9">
                    <w:pPr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</w:pPr>
                    <w:r w:rsidRPr="002B460C"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  <w:t>SMPP</w:t>
                    </w:r>
                  </w:p>
                  <w:p w14:paraId="5721EC8E" w14:textId="77777777" w:rsidR="008738F9" w:rsidRPr="00D804C2" w:rsidRDefault="008738F9" w:rsidP="008738F9">
                    <w:r w:rsidRPr="00235555">
                      <w:rPr>
                        <w:rFonts w:ascii="Lato Light" w:hAnsi="Lato Light"/>
                        <w:b/>
                        <w:color w:val="BFBFBF" w:themeColor="background1" w:themeShade="BF"/>
                        <w:sz w:val="14"/>
                        <w:szCs w:val="14"/>
                        <w:lang w:val="en-US"/>
                      </w:rPr>
                      <w:t>PG</w:t>
                    </w:r>
                  </w:p>
                  <w:p w14:paraId="4B7CD82E" w14:textId="77777777" w:rsidR="008738F9" w:rsidRPr="00EA20CA" w:rsidRDefault="008738F9" w:rsidP="008738F9">
                    <w:pPr>
                      <w:rPr>
                        <w:rFonts w:ascii="Lato" w:hAnsi="Lato"/>
                        <w:b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5F59" w:rsidRPr="00CC5F59"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t>1</w:t>
                    </w:r>
                    <w:r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fldChar w:fldCharType="end"/>
                    </w:r>
                  </w:p>
                  <w:p w14:paraId="0F7E3953" w14:textId="77777777" w:rsidR="008738F9" w:rsidRDefault="008738F9" w:rsidP="008738F9"/>
                  <w:p w14:paraId="7869EC1B" w14:textId="77777777" w:rsidR="008738F9" w:rsidRPr="007A5FBD" w:rsidRDefault="008738F9" w:rsidP="008738F9"/>
                </w:txbxContent>
              </v:textbox>
            </v:shape>
          </w:pict>
        </mc:Fallback>
      </mc:AlternateContent>
    </w:r>
    <w:r w:rsidR="002B460C">
      <w:rPr>
        <w:lang w:val="en-US"/>
      </w:rPr>
      <w:t>SUMATRA MERANG PEATLAND PROJECT</w:t>
    </w:r>
  </w:p>
  <w:p w14:paraId="36506B9D" w14:textId="26DC7FA7" w:rsidR="008738F9" w:rsidRDefault="008738F9" w:rsidP="002B460C">
    <w:pPr>
      <w:pStyle w:val="HeaderDown2"/>
      <w:pBdr>
        <w:bottom w:val="single" w:sz="4" w:space="2" w:color="auto"/>
      </w:pBdr>
      <w:ind w:right="283"/>
    </w:pPr>
    <w:r>
      <w:fldChar w:fldCharType="begin"/>
    </w:r>
    <w:r>
      <w:rPr>
        <w:lang w:val="en-US"/>
      </w:rPr>
      <w:instrText xml:space="preserve"> DATE  \@ "MMMM yyyy"  \* MERGEFORMAT </w:instrText>
    </w:r>
    <w:r>
      <w:fldChar w:fldCharType="separate"/>
    </w:r>
    <w:r w:rsidR="00BD3BC5">
      <w:rPr>
        <w:noProof/>
        <w:lang w:val="en-US"/>
      </w:rPr>
      <w:t>February 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52C3" w14:textId="77777777" w:rsidR="009B273F" w:rsidRDefault="009B273F" w:rsidP="006D3ED1">
      <w:r>
        <w:separator/>
      </w:r>
    </w:p>
  </w:footnote>
  <w:footnote w:type="continuationSeparator" w:id="0">
    <w:p w14:paraId="227E0C07" w14:textId="77777777" w:rsidR="009B273F" w:rsidRDefault="009B273F" w:rsidP="006D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19C3" w14:textId="31270790" w:rsidR="002B460C" w:rsidRDefault="00275788" w:rsidP="008738F9">
    <w:pPr>
      <w:pStyle w:val="Header"/>
      <w:spacing w:after="120"/>
      <w:jc w:val="right"/>
    </w:pPr>
    <w:r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4159F601" wp14:editId="6AB93829">
          <wp:simplePos x="0" y="0"/>
          <wp:positionH relativeFrom="column">
            <wp:posOffset>3411855</wp:posOffset>
          </wp:positionH>
          <wp:positionV relativeFrom="paragraph">
            <wp:posOffset>36975</wp:posOffset>
          </wp:positionV>
          <wp:extent cx="885587" cy="520266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C 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587" cy="5202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70"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4604294A" wp14:editId="06000558">
          <wp:simplePos x="0" y="0"/>
          <wp:positionH relativeFrom="column">
            <wp:posOffset>4485005</wp:posOffset>
          </wp:positionH>
          <wp:positionV relativeFrom="paragraph">
            <wp:posOffset>-9525</wp:posOffset>
          </wp:positionV>
          <wp:extent cx="1980565" cy="5549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L Logo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56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70"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5746E0D3" wp14:editId="788849E2">
          <wp:simplePos x="0" y="0"/>
          <wp:positionH relativeFrom="column">
            <wp:posOffset>22860</wp:posOffset>
          </wp:positionH>
          <wp:positionV relativeFrom="paragraph">
            <wp:posOffset>-112557</wp:posOffset>
          </wp:positionV>
          <wp:extent cx="1126490" cy="788035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MPP Logo - No Post Nam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9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CE9923" w14:textId="76AAF8D9" w:rsidR="008738F9" w:rsidRDefault="008738F9" w:rsidP="003C3470">
    <w:pPr>
      <w:pStyle w:val="Header"/>
      <w:spacing w:after="120"/>
    </w:pPr>
  </w:p>
  <w:p w14:paraId="67E8C4A3" w14:textId="2F0141EB" w:rsidR="003C3470" w:rsidRDefault="003C3470" w:rsidP="003C3470">
    <w:pPr>
      <w:pStyle w:val="Header"/>
      <w:spacing w:after="120"/>
    </w:pPr>
  </w:p>
  <w:p w14:paraId="5E4A94BC" w14:textId="77777777" w:rsidR="003C3470" w:rsidRDefault="003C3470" w:rsidP="003C3470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6DCDD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AE8B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C3C7C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1ACB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CA8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82DE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65893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0D6C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89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3A8E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265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541059"/>
    <w:multiLevelType w:val="hybridMultilevel"/>
    <w:tmpl w:val="CF4C3E2E"/>
    <w:lvl w:ilvl="0" w:tplc="D332DBC0">
      <w:start w:val="1"/>
      <w:numFmt w:val="decimal"/>
      <w:lvlText w:val="1.%1.1"/>
      <w:lvlJc w:val="left"/>
      <w:pPr>
        <w:ind w:left="1069" w:hanging="360"/>
      </w:pPr>
      <w:rPr>
        <w:rFonts w:ascii="Lato Light" w:hAnsi="Lato Light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8F374F"/>
    <w:multiLevelType w:val="hybridMultilevel"/>
    <w:tmpl w:val="BA98E2B4"/>
    <w:lvl w:ilvl="0" w:tplc="9EB63A44">
      <w:start w:val="1"/>
      <w:numFmt w:val="decimal"/>
      <w:lvlText w:val="1.%1.2"/>
      <w:lvlJc w:val="left"/>
      <w:pPr>
        <w:ind w:left="1069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3" w15:restartNumberingAfterBreak="0">
    <w:nsid w:val="1F0239BC"/>
    <w:multiLevelType w:val="hybridMultilevel"/>
    <w:tmpl w:val="D7D4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33A8C"/>
    <w:multiLevelType w:val="hybridMultilevel"/>
    <w:tmpl w:val="9738A480"/>
    <w:lvl w:ilvl="0" w:tplc="40404D1E">
      <w:start w:val="1"/>
      <w:numFmt w:val="decimal"/>
      <w:lvlText w:val="1.%1.3"/>
      <w:lvlJc w:val="left"/>
      <w:pPr>
        <w:ind w:left="1069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5" w15:restartNumberingAfterBreak="0">
    <w:nsid w:val="213826CC"/>
    <w:multiLevelType w:val="hybridMultilevel"/>
    <w:tmpl w:val="A00C65CE"/>
    <w:lvl w:ilvl="0" w:tplc="A842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54711"/>
    <w:multiLevelType w:val="hybridMultilevel"/>
    <w:tmpl w:val="0928B290"/>
    <w:lvl w:ilvl="0" w:tplc="E2AA4122">
      <w:start w:val="1"/>
      <w:numFmt w:val="decimal"/>
      <w:lvlText w:val="%1.1"/>
      <w:lvlJc w:val="left"/>
      <w:pPr>
        <w:ind w:left="1260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3685" w:hanging="360"/>
      </w:pPr>
    </w:lvl>
    <w:lvl w:ilvl="2" w:tplc="0419001B" w:tentative="1">
      <w:start w:val="1"/>
      <w:numFmt w:val="lowerRoman"/>
      <w:lvlText w:val="%3."/>
      <w:lvlJc w:val="right"/>
      <w:pPr>
        <w:ind w:left="4405" w:hanging="180"/>
      </w:pPr>
    </w:lvl>
    <w:lvl w:ilvl="3" w:tplc="0419000F" w:tentative="1">
      <w:start w:val="1"/>
      <w:numFmt w:val="decimal"/>
      <w:lvlText w:val="%4."/>
      <w:lvlJc w:val="left"/>
      <w:pPr>
        <w:ind w:left="5125" w:hanging="360"/>
      </w:pPr>
    </w:lvl>
    <w:lvl w:ilvl="4" w:tplc="04190019" w:tentative="1">
      <w:start w:val="1"/>
      <w:numFmt w:val="lowerLetter"/>
      <w:lvlText w:val="%5."/>
      <w:lvlJc w:val="left"/>
      <w:pPr>
        <w:ind w:left="5845" w:hanging="360"/>
      </w:pPr>
    </w:lvl>
    <w:lvl w:ilvl="5" w:tplc="0419001B" w:tentative="1">
      <w:start w:val="1"/>
      <w:numFmt w:val="lowerRoman"/>
      <w:lvlText w:val="%6."/>
      <w:lvlJc w:val="right"/>
      <w:pPr>
        <w:ind w:left="6565" w:hanging="180"/>
      </w:pPr>
    </w:lvl>
    <w:lvl w:ilvl="6" w:tplc="0419000F" w:tentative="1">
      <w:start w:val="1"/>
      <w:numFmt w:val="decimal"/>
      <w:lvlText w:val="%7."/>
      <w:lvlJc w:val="left"/>
      <w:pPr>
        <w:ind w:left="7285" w:hanging="360"/>
      </w:pPr>
    </w:lvl>
    <w:lvl w:ilvl="7" w:tplc="04190019" w:tentative="1">
      <w:start w:val="1"/>
      <w:numFmt w:val="lowerLetter"/>
      <w:lvlText w:val="%8."/>
      <w:lvlJc w:val="left"/>
      <w:pPr>
        <w:ind w:left="8005" w:hanging="360"/>
      </w:pPr>
    </w:lvl>
    <w:lvl w:ilvl="8" w:tplc="0419001B" w:tentative="1">
      <w:start w:val="1"/>
      <w:numFmt w:val="lowerRoman"/>
      <w:lvlText w:val="%9."/>
      <w:lvlJc w:val="right"/>
      <w:pPr>
        <w:ind w:left="8725" w:hanging="180"/>
      </w:pPr>
    </w:lvl>
  </w:abstractNum>
  <w:abstractNum w:abstractNumId="17" w15:restartNumberingAfterBreak="0">
    <w:nsid w:val="2B9E76CB"/>
    <w:multiLevelType w:val="hybridMultilevel"/>
    <w:tmpl w:val="1878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403CD"/>
    <w:multiLevelType w:val="hybridMultilevel"/>
    <w:tmpl w:val="D7D4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93885"/>
    <w:multiLevelType w:val="hybridMultilevel"/>
    <w:tmpl w:val="FAECD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92CAF"/>
    <w:multiLevelType w:val="hybridMultilevel"/>
    <w:tmpl w:val="7BCA624C"/>
    <w:lvl w:ilvl="0" w:tplc="D32CEB60">
      <w:start w:val="1"/>
      <w:numFmt w:val="decimal"/>
      <w:lvlText w:val="%1"/>
      <w:lvlJc w:val="left"/>
      <w:pPr>
        <w:ind w:left="360" w:hanging="360"/>
      </w:pPr>
      <w:rPr>
        <w:rFonts w:ascii="Lato Light" w:hAnsi="Lato Light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909E7"/>
    <w:multiLevelType w:val="hybridMultilevel"/>
    <w:tmpl w:val="2B4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964E4"/>
    <w:multiLevelType w:val="hybridMultilevel"/>
    <w:tmpl w:val="0E16A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F815EF"/>
    <w:multiLevelType w:val="hybridMultilevel"/>
    <w:tmpl w:val="6C88213E"/>
    <w:lvl w:ilvl="0" w:tplc="7AA6A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F86"/>
    <w:multiLevelType w:val="hybridMultilevel"/>
    <w:tmpl w:val="483C76D8"/>
    <w:lvl w:ilvl="0" w:tplc="B7FA85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41A8"/>
    <w:multiLevelType w:val="hybridMultilevel"/>
    <w:tmpl w:val="E1E822DE"/>
    <w:lvl w:ilvl="0" w:tplc="0ACEC2B6">
      <w:start w:val="1"/>
      <w:numFmt w:val="decimal"/>
      <w:lvlText w:val="%1.2"/>
      <w:lvlJc w:val="left"/>
      <w:pPr>
        <w:ind w:left="1883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26" w15:restartNumberingAfterBreak="0">
    <w:nsid w:val="588D7133"/>
    <w:multiLevelType w:val="hybridMultilevel"/>
    <w:tmpl w:val="2A10F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E46675"/>
    <w:multiLevelType w:val="hybridMultilevel"/>
    <w:tmpl w:val="D660B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461B9"/>
    <w:multiLevelType w:val="hybridMultilevel"/>
    <w:tmpl w:val="04C2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27556"/>
    <w:multiLevelType w:val="hybridMultilevel"/>
    <w:tmpl w:val="E5429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A7A1D"/>
    <w:multiLevelType w:val="hybridMultilevel"/>
    <w:tmpl w:val="A66C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95C5B"/>
    <w:multiLevelType w:val="hybridMultilevel"/>
    <w:tmpl w:val="44E09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501824"/>
    <w:multiLevelType w:val="hybridMultilevel"/>
    <w:tmpl w:val="86525AC4"/>
    <w:lvl w:ilvl="0" w:tplc="0FE87F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20"/>
  </w:num>
  <w:num w:numId="5">
    <w:abstractNumId w:val="11"/>
  </w:num>
  <w:num w:numId="6">
    <w:abstractNumId w:val="12"/>
  </w:num>
  <w:num w:numId="7">
    <w:abstractNumId w:val="14"/>
  </w:num>
  <w:num w:numId="8">
    <w:abstractNumId w:val="2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8"/>
  </w:num>
  <w:num w:numId="21">
    <w:abstractNumId w:val="13"/>
  </w:num>
  <w:num w:numId="22">
    <w:abstractNumId w:val="17"/>
  </w:num>
  <w:num w:numId="23">
    <w:abstractNumId w:val="21"/>
  </w:num>
  <w:num w:numId="24">
    <w:abstractNumId w:val="19"/>
  </w:num>
  <w:num w:numId="25">
    <w:abstractNumId w:val="30"/>
  </w:num>
  <w:num w:numId="26">
    <w:abstractNumId w:val="29"/>
  </w:num>
  <w:num w:numId="27">
    <w:abstractNumId w:val="31"/>
  </w:num>
  <w:num w:numId="28">
    <w:abstractNumId w:val="22"/>
  </w:num>
  <w:num w:numId="29">
    <w:abstractNumId w:val="23"/>
  </w:num>
  <w:num w:numId="30">
    <w:abstractNumId w:val="28"/>
  </w:num>
  <w:num w:numId="31">
    <w:abstractNumId w:val="27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6"/>
    <w:rsid w:val="000065BC"/>
    <w:rsid w:val="000075ED"/>
    <w:rsid w:val="000107C5"/>
    <w:rsid w:val="00025A93"/>
    <w:rsid w:val="00032217"/>
    <w:rsid w:val="0004338A"/>
    <w:rsid w:val="00050883"/>
    <w:rsid w:val="00053337"/>
    <w:rsid w:val="000743CE"/>
    <w:rsid w:val="0007785D"/>
    <w:rsid w:val="00080DF7"/>
    <w:rsid w:val="000819E9"/>
    <w:rsid w:val="000824FB"/>
    <w:rsid w:val="000848ED"/>
    <w:rsid w:val="00086333"/>
    <w:rsid w:val="00087572"/>
    <w:rsid w:val="00087623"/>
    <w:rsid w:val="000A5CDE"/>
    <w:rsid w:val="000A731C"/>
    <w:rsid w:val="000B3EC8"/>
    <w:rsid w:val="000C27C1"/>
    <w:rsid w:val="000D7977"/>
    <w:rsid w:val="000E3FB5"/>
    <w:rsid w:val="000E5999"/>
    <w:rsid w:val="000F6366"/>
    <w:rsid w:val="00101D6B"/>
    <w:rsid w:val="0010245F"/>
    <w:rsid w:val="001039C6"/>
    <w:rsid w:val="001105FF"/>
    <w:rsid w:val="0011412C"/>
    <w:rsid w:val="00123A1F"/>
    <w:rsid w:val="00124A4D"/>
    <w:rsid w:val="0014043D"/>
    <w:rsid w:val="00142CCA"/>
    <w:rsid w:val="00146E47"/>
    <w:rsid w:val="00151D17"/>
    <w:rsid w:val="001640D9"/>
    <w:rsid w:val="00166F8F"/>
    <w:rsid w:val="00174AB1"/>
    <w:rsid w:val="00183AD1"/>
    <w:rsid w:val="00190608"/>
    <w:rsid w:val="001A02F8"/>
    <w:rsid w:val="001A63AD"/>
    <w:rsid w:val="001D18B3"/>
    <w:rsid w:val="001E5D11"/>
    <w:rsid w:val="002236FB"/>
    <w:rsid w:val="00251750"/>
    <w:rsid w:val="0025482D"/>
    <w:rsid w:val="00264C97"/>
    <w:rsid w:val="00275788"/>
    <w:rsid w:val="0027623E"/>
    <w:rsid w:val="00277730"/>
    <w:rsid w:val="002863D4"/>
    <w:rsid w:val="00290A6F"/>
    <w:rsid w:val="002910B7"/>
    <w:rsid w:val="002A68B7"/>
    <w:rsid w:val="002A6A14"/>
    <w:rsid w:val="002A7BD3"/>
    <w:rsid w:val="002B460C"/>
    <w:rsid w:val="002D63D4"/>
    <w:rsid w:val="002E3796"/>
    <w:rsid w:val="003259DA"/>
    <w:rsid w:val="00327912"/>
    <w:rsid w:val="00333A87"/>
    <w:rsid w:val="00350374"/>
    <w:rsid w:val="00355FAB"/>
    <w:rsid w:val="003578B8"/>
    <w:rsid w:val="00360F95"/>
    <w:rsid w:val="003773F8"/>
    <w:rsid w:val="00384D33"/>
    <w:rsid w:val="0038584B"/>
    <w:rsid w:val="00397C91"/>
    <w:rsid w:val="003C3470"/>
    <w:rsid w:val="003D2B0B"/>
    <w:rsid w:val="003D53EA"/>
    <w:rsid w:val="003E310D"/>
    <w:rsid w:val="003E4408"/>
    <w:rsid w:val="003E7AEA"/>
    <w:rsid w:val="003F4C0A"/>
    <w:rsid w:val="003F4FCA"/>
    <w:rsid w:val="003F5FAF"/>
    <w:rsid w:val="004033F6"/>
    <w:rsid w:val="00405AE1"/>
    <w:rsid w:val="00411E3F"/>
    <w:rsid w:val="0042072C"/>
    <w:rsid w:val="00421447"/>
    <w:rsid w:val="00421C37"/>
    <w:rsid w:val="00437E03"/>
    <w:rsid w:val="00441AFE"/>
    <w:rsid w:val="004622F1"/>
    <w:rsid w:val="004818D9"/>
    <w:rsid w:val="00494344"/>
    <w:rsid w:val="00495E3F"/>
    <w:rsid w:val="004A7AB6"/>
    <w:rsid w:val="004B7FEE"/>
    <w:rsid w:val="004C1B09"/>
    <w:rsid w:val="004C2F56"/>
    <w:rsid w:val="004E357A"/>
    <w:rsid w:val="004F4955"/>
    <w:rsid w:val="005112A1"/>
    <w:rsid w:val="00524022"/>
    <w:rsid w:val="00540DCA"/>
    <w:rsid w:val="005418C1"/>
    <w:rsid w:val="0054357B"/>
    <w:rsid w:val="00543692"/>
    <w:rsid w:val="00554809"/>
    <w:rsid w:val="00556632"/>
    <w:rsid w:val="005576A2"/>
    <w:rsid w:val="00572A00"/>
    <w:rsid w:val="00585A9D"/>
    <w:rsid w:val="00592FE3"/>
    <w:rsid w:val="005D6917"/>
    <w:rsid w:val="005E228F"/>
    <w:rsid w:val="005E5934"/>
    <w:rsid w:val="005F07CB"/>
    <w:rsid w:val="00602AAC"/>
    <w:rsid w:val="006041A4"/>
    <w:rsid w:val="00627A1C"/>
    <w:rsid w:val="00627A7E"/>
    <w:rsid w:val="006452D5"/>
    <w:rsid w:val="006473F4"/>
    <w:rsid w:val="00647F99"/>
    <w:rsid w:val="00657097"/>
    <w:rsid w:val="00662B3A"/>
    <w:rsid w:val="00672B30"/>
    <w:rsid w:val="00683B2B"/>
    <w:rsid w:val="00685FF8"/>
    <w:rsid w:val="00693CB6"/>
    <w:rsid w:val="006D3ED1"/>
    <w:rsid w:val="006D5EC0"/>
    <w:rsid w:val="006E1FAE"/>
    <w:rsid w:val="006F3ADC"/>
    <w:rsid w:val="007019E3"/>
    <w:rsid w:val="00701BA9"/>
    <w:rsid w:val="00710EB1"/>
    <w:rsid w:val="00713D55"/>
    <w:rsid w:val="007154A8"/>
    <w:rsid w:val="00727727"/>
    <w:rsid w:val="00742C33"/>
    <w:rsid w:val="00745C9A"/>
    <w:rsid w:val="00754063"/>
    <w:rsid w:val="0076304D"/>
    <w:rsid w:val="007831A9"/>
    <w:rsid w:val="00793649"/>
    <w:rsid w:val="007A469D"/>
    <w:rsid w:val="007B0128"/>
    <w:rsid w:val="007B3CEF"/>
    <w:rsid w:val="007D1D43"/>
    <w:rsid w:val="007E27C8"/>
    <w:rsid w:val="007F02AD"/>
    <w:rsid w:val="007F0B89"/>
    <w:rsid w:val="00802201"/>
    <w:rsid w:val="00811E09"/>
    <w:rsid w:val="008163BD"/>
    <w:rsid w:val="008247BE"/>
    <w:rsid w:val="0083347C"/>
    <w:rsid w:val="00841C50"/>
    <w:rsid w:val="008463F7"/>
    <w:rsid w:val="00850064"/>
    <w:rsid w:val="00857237"/>
    <w:rsid w:val="00857C60"/>
    <w:rsid w:val="008738F9"/>
    <w:rsid w:val="0087437A"/>
    <w:rsid w:val="0087686A"/>
    <w:rsid w:val="00885BBF"/>
    <w:rsid w:val="008A3A32"/>
    <w:rsid w:val="008B269A"/>
    <w:rsid w:val="008B5AA5"/>
    <w:rsid w:val="008B76E7"/>
    <w:rsid w:val="008B79E4"/>
    <w:rsid w:val="008C1FE6"/>
    <w:rsid w:val="008C7DD7"/>
    <w:rsid w:val="008D1BB7"/>
    <w:rsid w:val="008F76E3"/>
    <w:rsid w:val="00916EA4"/>
    <w:rsid w:val="00926421"/>
    <w:rsid w:val="0094379A"/>
    <w:rsid w:val="009446BD"/>
    <w:rsid w:val="00956963"/>
    <w:rsid w:val="00965578"/>
    <w:rsid w:val="00974B37"/>
    <w:rsid w:val="00985616"/>
    <w:rsid w:val="00996541"/>
    <w:rsid w:val="009A4F7C"/>
    <w:rsid w:val="009B1EED"/>
    <w:rsid w:val="009B273F"/>
    <w:rsid w:val="009C2691"/>
    <w:rsid w:val="009E7E76"/>
    <w:rsid w:val="009F0254"/>
    <w:rsid w:val="009F63EF"/>
    <w:rsid w:val="009F7107"/>
    <w:rsid w:val="00A11B0C"/>
    <w:rsid w:val="00A13857"/>
    <w:rsid w:val="00A149B7"/>
    <w:rsid w:val="00A266E8"/>
    <w:rsid w:val="00A35FEC"/>
    <w:rsid w:val="00A42E46"/>
    <w:rsid w:val="00A43406"/>
    <w:rsid w:val="00A66AEB"/>
    <w:rsid w:val="00A6725B"/>
    <w:rsid w:val="00A97688"/>
    <w:rsid w:val="00AA642A"/>
    <w:rsid w:val="00AC1113"/>
    <w:rsid w:val="00AC395A"/>
    <w:rsid w:val="00AD2A27"/>
    <w:rsid w:val="00AD7543"/>
    <w:rsid w:val="00AF3341"/>
    <w:rsid w:val="00B02630"/>
    <w:rsid w:val="00B13DDF"/>
    <w:rsid w:val="00B34BF3"/>
    <w:rsid w:val="00B61726"/>
    <w:rsid w:val="00B674B3"/>
    <w:rsid w:val="00B809F4"/>
    <w:rsid w:val="00B91787"/>
    <w:rsid w:val="00B942DB"/>
    <w:rsid w:val="00BA7670"/>
    <w:rsid w:val="00BC456B"/>
    <w:rsid w:val="00BD3BC5"/>
    <w:rsid w:val="00BE081E"/>
    <w:rsid w:val="00BE6FE1"/>
    <w:rsid w:val="00BF2D89"/>
    <w:rsid w:val="00C02E83"/>
    <w:rsid w:val="00C2358F"/>
    <w:rsid w:val="00C27442"/>
    <w:rsid w:val="00C331BD"/>
    <w:rsid w:val="00C478FE"/>
    <w:rsid w:val="00C56F20"/>
    <w:rsid w:val="00C861F3"/>
    <w:rsid w:val="00C914B2"/>
    <w:rsid w:val="00C933EA"/>
    <w:rsid w:val="00CA3077"/>
    <w:rsid w:val="00CA3FB9"/>
    <w:rsid w:val="00CC20B3"/>
    <w:rsid w:val="00CC28CC"/>
    <w:rsid w:val="00CC2A80"/>
    <w:rsid w:val="00CC5927"/>
    <w:rsid w:val="00CC5A85"/>
    <w:rsid w:val="00CC5F59"/>
    <w:rsid w:val="00CD3DBB"/>
    <w:rsid w:val="00CE2A22"/>
    <w:rsid w:val="00CE2C70"/>
    <w:rsid w:val="00CF1FFE"/>
    <w:rsid w:val="00CF2884"/>
    <w:rsid w:val="00CF4FB8"/>
    <w:rsid w:val="00D14BF2"/>
    <w:rsid w:val="00D30189"/>
    <w:rsid w:val="00D45588"/>
    <w:rsid w:val="00D461E8"/>
    <w:rsid w:val="00D6185B"/>
    <w:rsid w:val="00D661B7"/>
    <w:rsid w:val="00D80A38"/>
    <w:rsid w:val="00D833DD"/>
    <w:rsid w:val="00D8430F"/>
    <w:rsid w:val="00DA0926"/>
    <w:rsid w:val="00DA2DAB"/>
    <w:rsid w:val="00DA4B23"/>
    <w:rsid w:val="00DB0EDC"/>
    <w:rsid w:val="00DC1162"/>
    <w:rsid w:val="00DD3E0D"/>
    <w:rsid w:val="00DF3352"/>
    <w:rsid w:val="00DF3926"/>
    <w:rsid w:val="00E142BB"/>
    <w:rsid w:val="00E25036"/>
    <w:rsid w:val="00E3040C"/>
    <w:rsid w:val="00E46F0F"/>
    <w:rsid w:val="00E545B6"/>
    <w:rsid w:val="00E5548A"/>
    <w:rsid w:val="00E85533"/>
    <w:rsid w:val="00E92DEE"/>
    <w:rsid w:val="00E97247"/>
    <w:rsid w:val="00E97750"/>
    <w:rsid w:val="00EA0A1C"/>
    <w:rsid w:val="00EB48DA"/>
    <w:rsid w:val="00EC3E7F"/>
    <w:rsid w:val="00EF4836"/>
    <w:rsid w:val="00F002D4"/>
    <w:rsid w:val="00F0565A"/>
    <w:rsid w:val="00F10CC8"/>
    <w:rsid w:val="00F31FBE"/>
    <w:rsid w:val="00F3391D"/>
    <w:rsid w:val="00F4447B"/>
    <w:rsid w:val="00F537FD"/>
    <w:rsid w:val="00F6564C"/>
    <w:rsid w:val="00F67AD4"/>
    <w:rsid w:val="00F83DA1"/>
    <w:rsid w:val="00F84811"/>
    <w:rsid w:val="00FA2397"/>
    <w:rsid w:val="00FA3B91"/>
    <w:rsid w:val="00FC1B4C"/>
    <w:rsid w:val="00FC587F"/>
    <w:rsid w:val="00FC6598"/>
    <w:rsid w:val="00FD35C0"/>
    <w:rsid w:val="00FE5017"/>
    <w:rsid w:val="00FE7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80DD"/>
  <w15:docId w15:val="{064AE9A5-1BE7-4A26-8E0A-6A309DD9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B79E4"/>
  </w:style>
  <w:style w:type="paragraph" w:styleId="Heading1">
    <w:name w:val="heading 1"/>
    <w:basedOn w:val="Normal"/>
    <w:next w:val="Normal"/>
    <w:link w:val="Heading1Char"/>
    <w:semiHidden/>
    <w:locked/>
    <w:rsid w:val="00656227"/>
    <w:pPr>
      <w:keepNext/>
      <w:widowControl w:val="0"/>
      <w:autoSpaceDE w:val="0"/>
      <w:autoSpaceDN w:val="0"/>
      <w:adjustRightInd w:val="0"/>
      <w:ind w:right="86"/>
      <w:jc w:val="both"/>
      <w:outlineLvl w:val="0"/>
    </w:pPr>
    <w:rPr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locked/>
    <w:rsid w:val="00656227"/>
    <w:pPr>
      <w:keepNext/>
      <w:widowControl w:val="0"/>
      <w:autoSpaceDE w:val="0"/>
      <w:autoSpaceDN w:val="0"/>
      <w:adjustRightInd w:val="0"/>
      <w:ind w:right="86" w:firstLine="567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locked/>
    <w:rsid w:val="00656227"/>
    <w:pPr>
      <w:keepNext/>
      <w:ind w:left="680"/>
      <w:outlineLvl w:val="2"/>
    </w:pPr>
    <w:rPr>
      <w:b/>
      <w:bCs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DB3621"/>
    <w:rPr>
      <w:b/>
      <w:bCs/>
      <w:i/>
      <w:iCs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DB3621"/>
    <w:rPr>
      <w:b/>
      <w:bCs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DB3621"/>
    <w:rPr>
      <w:b/>
      <w:bCs/>
      <w:sz w:val="10"/>
      <w:szCs w:val="24"/>
      <w:lang w:eastAsia="ru-RU"/>
    </w:rPr>
  </w:style>
  <w:style w:type="paragraph" w:customStyle="1" w:styleId="Default">
    <w:name w:val="Default"/>
    <w:link w:val="Default0"/>
    <w:rsid w:val="00212F21"/>
    <w:pPr>
      <w:autoSpaceDE w:val="0"/>
      <w:autoSpaceDN w:val="0"/>
      <w:adjustRightInd w:val="0"/>
    </w:pPr>
    <w:rPr>
      <w:rFonts w:ascii="Lato Light" w:hAnsi="Lato Light" w:cs="Lato Light"/>
      <w:color w:val="10253F" w:themeColor="text1"/>
    </w:rPr>
  </w:style>
  <w:style w:type="paragraph" w:customStyle="1" w:styleId="Pa7">
    <w:name w:val="Pa7"/>
    <w:basedOn w:val="Default"/>
    <w:next w:val="Default"/>
    <w:link w:val="Pa70"/>
    <w:uiPriority w:val="99"/>
    <w:semiHidden/>
    <w:rsid w:val="00D02A61"/>
    <w:pPr>
      <w:spacing w:line="14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link w:val="Pa50"/>
    <w:uiPriority w:val="99"/>
    <w:semiHidden/>
    <w:rsid w:val="00D02A61"/>
    <w:pPr>
      <w:spacing w:line="20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semiHidden/>
    <w:rsid w:val="00D02A61"/>
    <w:pPr>
      <w:spacing w:line="24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semiHidden/>
    <w:rsid w:val="00D02A61"/>
    <w:pPr>
      <w:spacing w:line="241" w:lineRule="atLeast"/>
    </w:pPr>
    <w:rPr>
      <w:rFonts w:cs="Times New Roman"/>
      <w:color w:val="auto"/>
    </w:rPr>
  </w:style>
  <w:style w:type="paragraph" w:customStyle="1" w:styleId="Header76">
    <w:name w:val="Header 7/6"/>
    <w:basedOn w:val="Pa7"/>
    <w:link w:val="Header760"/>
    <w:rsid w:val="00E13B20"/>
    <w:pPr>
      <w:pBdr>
        <w:top w:val="single" w:sz="4" w:space="3" w:color="3CBF9F" w:themeColor="accent4"/>
      </w:pBdr>
      <w:spacing w:after="120" w:line="240" w:lineRule="auto"/>
    </w:pPr>
    <w:rPr>
      <w:rFonts w:cs="Lato Light"/>
      <w:color w:val="3CBF9F" w:themeColor="accent4"/>
      <w:sz w:val="14"/>
      <w:szCs w:val="14"/>
      <w:lang w:val="en-US"/>
    </w:rPr>
  </w:style>
  <w:style w:type="table" w:customStyle="1" w:styleId="TABLE">
    <w:name w:val="TABLE"/>
    <w:basedOn w:val="TableNormal"/>
    <w:uiPriority w:val="99"/>
    <w:rsid w:val="003C411B"/>
    <w:pPr>
      <w:spacing w:after="120"/>
    </w:pPr>
    <w:tblPr>
      <w:tblStyleRowBandSize w:val="1"/>
      <w:tblBorders>
        <w:top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character" w:customStyle="1" w:styleId="Default0">
    <w:name w:val="Default Знак"/>
    <w:basedOn w:val="DefaultParagraphFont"/>
    <w:link w:val="Default"/>
    <w:rsid w:val="00212F21"/>
    <w:rPr>
      <w:rFonts w:ascii="Lato Light" w:hAnsi="Lato Light" w:cs="Lato Light"/>
      <w:color w:val="10253F" w:themeColor="text1"/>
      <w:sz w:val="24"/>
      <w:szCs w:val="24"/>
    </w:rPr>
  </w:style>
  <w:style w:type="character" w:customStyle="1" w:styleId="Pa70">
    <w:name w:val="Pa7 Знак"/>
    <w:basedOn w:val="Default0"/>
    <w:link w:val="Pa7"/>
    <w:uiPriority w:val="99"/>
    <w:semiHidden/>
    <w:rsid w:val="00DB3621"/>
    <w:rPr>
      <w:rFonts w:ascii="Lato Light" w:hAnsi="Lato Light" w:cs="Lato Light"/>
      <w:color w:val="000000"/>
      <w:sz w:val="24"/>
      <w:szCs w:val="24"/>
    </w:rPr>
  </w:style>
  <w:style w:type="character" w:customStyle="1" w:styleId="Header760">
    <w:name w:val="Header 7/6 Знак"/>
    <w:basedOn w:val="Pa70"/>
    <w:link w:val="Header76"/>
    <w:rsid w:val="00E13B20"/>
    <w:rPr>
      <w:rFonts w:ascii="Lato Light" w:hAnsi="Lato Light" w:cs="Lato Light"/>
      <w:color w:val="3CBF9F" w:themeColor="accent4"/>
      <w:sz w:val="14"/>
      <w:szCs w:val="14"/>
      <w:lang w:val="en-US"/>
    </w:rPr>
  </w:style>
  <w:style w:type="table" w:styleId="TableGrid">
    <w:name w:val="Table Grid"/>
    <w:basedOn w:val="TableNormal"/>
    <w:uiPriority w:val="39"/>
    <w:locked/>
    <w:rsid w:val="0055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16">
    <w:name w:val="TABLE Header 11/6"/>
    <w:link w:val="TABLEHeader1160"/>
    <w:rsid w:val="00447DD7"/>
    <w:pPr>
      <w:pBdr>
        <w:bottom w:val="single" w:sz="4" w:space="6" w:color="auto"/>
      </w:pBdr>
      <w:spacing w:after="120" w:line="400" w:lineRule="atLeast"/>
    </w:pPr>
    <w:rPr>
      <w:rFonts w:ascii="Lato" w:hAnsi="Lato" w:cs="Lato"/>
      <w:b/>
      <w:bCs/>
      <w:color w:val="10253F" w:themeColor="text1"/>
      <w:sz w:val="22"/>
      <w:szCs w:val="22"/>
    </w:rPr>
  </w:style>
  <w:style w:type="paragraph" w:customStyle="1" w:styleId="SUBHeader106">
    <w:name w:val="SUB Header 10/6"/>
    <w:link w:val="SUBHeader1060"/>
    <w:rsid w:val="00DE3486"/>
    <w:pPr>
      <w:spacing w:line="400" w:lineRule="atLeast"/>
    </w:pPr>
    <w:rPr>
      <w:rFonts w:ascii="Lato" w:hAnsi="Lato" w:cs="Lato"/>
      <w:b/>
      <w:bCs/>
      <w:color w:val="43BD9E"/>
    </w:rPr>
  </w:style>
  <w:style w:type="character" w:customStyle="1" w:styleId="TABLEHeader1160">
    <w:name w:val="TABLE Header 11/6 Знак"/>
    <w:basedOn w:val="Default0"/>
    <w:link w:val="TABLEHeader116"/>
    <w:rsid w:val="00447DD7"/>
    <w:rPr>
      <w:rFonts w:ascii="Lato" w:hAnsi="Lato" w:cs="Lato"/>
      <w:b/>
      <w:bCs/>
      <w:color w:val="10253F" w:themeColor="text1"/>
      <w:sz w:val="22"/>
      <w:szCs w:val="22"/>
    </w:rPr>
  </w:style>
  <w:style w:type="paragraph" w:customStyle="1" w:styleId="TABLECaption81206">
    <w:name w:val="TABLE Caption 8/120/6"/>
    <w:link w:val="TABLECaption812060"/>
    <w:rsid w:val="00C27442"/>
    <w:pPr>
      <w:pBdr>
        <w:bottom w:val="single" w:sz="4" w:space="6" w:color="3CBF9F" w:themeColor="accent4"/>
      </w:pBdr>
      <w:spacing w:before="2400" w:after="120"/>
    </w:pPr>
    <w:rPr>
      <w:rFonts w:ascii="Lato Light" w:hAnsi="Lato Light" w:cs="Lato Thin"/>
      <w:b/>
      <w:color w:val="10253F" w:themeColor="text1"/>
      <w:sz w:val="16"/>
      <w:szCs w:val="16"/>
      <w:lang w:val="en-US"/>
    </w:rPr>
  </w:style>
  <w:style w:type="character" w:customStyle="1" w:styleId="Pa50">
    <w:name w:val="Pa5 Знак"/>
    <w:basedOn w:val="Default0"/>
    <w:link w:val="Pa5"/>
    <w:uiPriority w:val="99"/>
    <w:semiHidden/>
    <w:rsid w:val="00DB3621"/>
    <w:rPr>
      <w:rFonts w:ascii="Lato Light" w:hAnsi="Lato Light" w:cs="Lato Light"/>
      <w:color w:val="000000"/>
      <w:sz w:val="24"/>
      <w:szCs w:val="24"/>
    </w:rPr>
  </w:style>
  <w:style w:type="character" w:customStyle="1" w:styleId="SUBHeader1060">
    <w:name w:val="SUB Header 10/6 Знак"/>
    <w:basedOn w:val="Pa50"/>
    <w:link w:val="SUBHeader106"/>
    <w:rsid w:val="00DE3486"/>
    <w:rPr>
      <w:rFonts w:ascii="Lato" w:hAnsi="Lato" w:cs="Lato"/>
      <w:b/>
      <w:bCs/>
      <w:color w:val="43BD9E"/>
      <w:sz w:val="24"/>
      <w:szCs w:val="24"/>
    </w:rPr>
  </w:style>
  <w:style w:type="paragraph" w:customStyle="1" w:styleId="Pa12">
    <w:name w:val="Pa12"/>
    <w:basedOn w:val="Default"/>
    <w:next w:val="Default"/>
    <w:uiPriority w:val="99"/>
    <w:semiHidden/>
    <w:rsid w:val="00B82E2D"/>
    <w:pPr>
      <w:spacing w:line="241" w:lineRule="atLeast"/>
    </w:pPr>
    <w:rPr>
      <w:rFonts w:ascii="Lato" w:hAnsi="Lato" w:cs="Times New Roman"/>
      <w:color w:val="auto"/>
    </w:rPr>
  </w:style>
  <w:style w:type="character" w:customStyle="1" w:styleId="TABLECaption812060">
    <w:name w:val="TABLE Caption 8/120/6 Знак"/>
    <w:basedOn w:val="DefaultParagraphFont"/>
    <w:link w:val="TABLECaption81206"/>
    <w:rsid w:val="00C27442"/>
    <w:rPr>
      <w:rFonts w:ascii="Lato Light" w:hAnsi="Lato Light" w:cs="Lato Thin"/>
      <w:b/>
      <w:color w:val="10253F" w:themeColor="text1"/>
      <w:sz w:val="16"/>
      <w:szCs w:val="16"/>
      <w:lang w:val="en-US"/>
    </w:rPr>
  </w:style>
  <w:style w:type="paragraph" w:customStyle="1" w:styleId="Pa13">
    <w:name w:val="Pa13"/>
    <w:basedOn w:val="Default"/>
    <w:next w:val="Default"/>
    <w:uiPriority w:val="99"/>
    <w:semiHidden/>
    <w:rsid w:val="00B82E2D"/>
    <w:pPr>
      <w:spacing w:line="241" w:lineRule="atLeast"/>
    </w:pPr>
    <w:rPr>
      <w:rFonts w:ascii="Lato" w:hAnsi="Lato" w:cs="Times New Roman"/>
      <w:color w:val="auto"/>
    </w:rPr>
  </w:style>
  <w:style w:type="paragraph" w:customStyle="1" w:styleId="Pa14">
    <w:name w:val="Pa14"/>
    <w:basedOn w:val="Default"/>
    <w:next w:val="Default"/>
    <w:uiPriority w:val="99"/>
    <w:semiHidden/>
    <w:rsid w:val="00B82E2D"/>
    <w:pPr>
      <w:spacing w:line="201" w:lineRule="atLeast"/>
    </w:pPr>
    <w:rPr>
      <w:rFonts w:ascii="Lato" w:hAnsi="Lato" w:cs="Times New Roman"/>
      <w:color w:val="auto"/>
    </w:rPr>
  </w:style>
  <w:style w:type="paragraph" w:customStyle="1" w:styleId="Pa15">
    <w:name w:val="Pa15"/>
    <w:basedOn w:val="Default"/>
    <w:next w:val="Default"/>
    <w:uiPriority w:val="99"/>
    <w:semiHidden/>
    <w:rsid w:val="00B82E2D"/>
    <w:pPr>
      <w:spacing w:line="141" w:lineRule="atLeast"/>
    </w:pPr>
    <w:rPr>
      <w:rFonts w:ascii="Lato" w:hAnsi="Lato" w:cs="Times New Roman"/>
      <w:color w:val="auto"/>
    </w:rPr>
  </w:style>
  <w:style w:type="paragraph" w:customStyle="1" w:styleId="FIGURE9">
    <w:name w:val="FIGURE 9"/>
    <w:link w:val="FIGURE90"/>
    <w:autoRedefine/>
    <w:rsid w:val="000F6366"/>
    <w:pPr>
      <w:tabs>
        <w:tab w:val="left" w:pos="1134"/>
        <w:tab w:val="right" w:pos="9355"/>
      </w:tabs>
      <w:spacing w:line="432" w:lineRule="auto"/>
    </w:pPr>
    <w:rPr>
      <w:rFonts w:ascii="Lato Light" w:hAnsi="Lato Light"/>
      <w:noProof/>
      <w:color w:val="10253F" w:themeColor="text1"/>
      <w:sz w:val="18"/>
      <w:lang w:val="en-US" w:eastAsia="ru-RU"/>
    </w:rPr>
  </w:style>
  <w:style w:type="paragraph" w:customStyle="1" w:styleId="SUBSECTIONHEADER1220">
    <w:name w:val="SUB SECTION HEADER 12/20"/>
    <w:link w:val="SUBSECTIONHEADER12200"/>
    <w:rsid w:val="00447DD7"/>
    <w:pPr>
      <w:autoSpaceDE w:val="0"/>
      <w:autoSpaceDN w:val="0"/>
      <w:adjustRightInd w:val="0"/>
      <w:spacing w:after="200" w:line="241" w:lineRule="atLeast"/>
      <w:jc w:val="both"/>
    </w:pPr>
    <w:rPr>
      <w:rFonts w:ascii="Lato" w:hAnsi="Lato" w:cs="Lato"/>
      <w:b/>
      <w:bCs/>
      <w:color w:val="10253F" w:themeColor="text1"/>
      <w:szCs w:val="23"/>
      <w:lang w:val="en-US"/>
    </w:rPr>
  </w:style>
  <w:style w:type="character" w:customStyle="1" w:styleId="FIGURE90">
    <w:name w:val="FIGURE 9 Знак"/>
    <w:basedOn w:val="DefaultParagraphFont"/>
    <w:link w:val="FIGURE9"/>
    <w:rsid w:val="000F6366"/>
    <w:rPr>
      <w:rFonts w:ascii="Lato Light" w:hAnsi="Lato Light"/>
      <w:noProof/>
      <w:color w:val="10253F" w:themeColor="text1"/>
      <w:sz w:val="18"/>
      <w:lang w:val="en-US" w:eastAsia="ru-RU"/>
    </w:rPr>
  </w:style>
  <w:style w:type="paragraph" w:customStyle="1" w:styleId="FCBodyText">
    <w:name w:val="FC Body Text"/>
    <w:link w:val="FCBodyTextChar"/>
    <w:qFormat/>
    <w:rsid w:val="008B269A"/>
    <w:pPr>
      <w:autoSpaceDE w:val="0"/>
      <w:autoSpaceDN w:val="0"/>
      <w:adjustRightInd w:val="0"/>
      <w:spacing w:after="120" w:line="300" w:lineRule="auto"/>
      <w:jc w:val="both"/>
    </w:pPr>
    <w:rPr>
      <w:rFonts w:ascii="Lato" w:hAnsi="Lato" w:cs="Lato Thin"/>
      <w:color w:val="10253F" w:themeColor="text1"/>
      <w:sz w:val="18"/>
      <w:lang w:val="en-US"/>
    </w:rPr>
  </w:style>
  <w:style w:type="character" w:customStyle="1" w:styleId="SUBSECTIONHEADER12200">
    <w:name w:val="SUB SECTION HEADER 12/20 Знак"/>
    <w:basedOn w:val="DefaultParagraphFont"/>
    <w:link w:val="SUBSECTIONHEADER1220"/>
    <w:rsid w:val="00447DD7"/>
    <w:rPr>
      <w:rFonts w:ascii="Lato" w:hAnsi="Lato" w:cs="Lato"/>
      <w:b/>
      <w:bCs/>
      <w:color w:val="10253F" w:themeColor="text1"/>
      <w:sz w:val="24"/>
      <w:szCs w:val="23"/>
      <w:lang w:val="en-US"/>
    </w:rPr>
  </w:style>
  <w:style w:type="paragraph" w:customStyle="1" w:styleId="CAPTION723010">
    <w:name w:val="CAPTION 7/230/10"/>
    <w:link w:val="CAPTION7230100"/>
    <w:autoRedefine/>
    <w:rsid w:val="00212F21"/>
    <w:pPr>
      <w:autoSpaceDE w:val="0"/>
      <w:autoSpaceDN w:val="0"/>
      <w:adjustRightInd w:val="0"/>
      <w:spacing w:before="4600" w:after="200" w:line="300" w:lineRule="auto"/>
    </w:pPr>
    <w:rPr>
      <w:rFonts w:ascii="Lato" w:hAnsi="Lato" w:cs="Lato"/>
      <w:color w:val="10253F" w:themeColor="text1"/>
      <w:sz w:val="14"/>
      <w:szCs w:val="14"/>
      <w:lang w:val="en-US"/>
    </w:rPr>
  </w:style>
  <w:style w:type="character" w:customStyle="1" w:styleId="FCBodyTextChar">
    <w:name w:val="FC Body Text Char"/>
    <w:basedOn w:val="DefaultParagraphFont"/>
    <w:link w:val="FCBodyText"/>
    <w:rsid w:val="008B269A"/>
    <w:rPr>
      <w:rFonts w:ascii="Lato" w:hAnsi="Lato" w:cs="Lato Thin"/>
      <w:color w:val="10253F" w:themeColor="text1"/>
      <w:sz w:val="18"/>
      <w:lang w:val="en-US"/>
    </w:rPr>
  </w:style>
  <w:style w:type="paragraph" w:customStyle="1" w:styleId="Pa2">
    <w:name w:val="Pa2"/>
    <w:basedOn w:val="Default"/>
    <w:next w:val="Default"/>
    <w:uiPriority w:val="99"/>
    <w:semiHidden/>
    <w:rsid w:val="005F1B44"/>
    <w:pPr>
      <w:spacing w:line="361" w:lineRule="atLeast"/>
    </w:pPr>
    <w:rPr>
      <w:rFonts w:ascii="Lato" w:hAnsi="Lato" w:cs="Times New Roman"/>
      <w:color w:val="auto"/>
    </w:rPr>
  </w:style>
  <w:style w:type="character" w:customStyle="1" w:styleId="CAPTION7230100">
    <w:name w:val="CAPTION 7/230/10 Знак"/>
    <w:basedOn w:val="DefaultParagraphFont"/>
    <w:link w:val="CAPTION723010"/>
    <w:rsid w:val="00212F21"/>
    <w:rPr>
      <w:rFonts w:ascii="Lato" w:hAnsi="Lato" w:cs="Lato"/>
      <w:color w:val="10253F" w:themeColor="text1"/>
      <w:sz w:val="14"/>
      <w:szCs w:val="14"/>
      <w:lang w:val="en-US"/>
    </w:rPr>
  </w:style>
  <w:style w:type="paragraph" w:customStyle="1" w:styleId="Pa16">
    <w:name w:val="Pa16"/>
    <w:basedOn w:val="Default"/>
    <w:next w:val="Default"/>
    <w:uiPriority w:val="99"/>
    <w:semiHidden/>
    <w:rsid w:val="005F1B44"/>
    <w:pPr>
      <w:spacing w:line="181" w:lineRule="atLeast"/>
    </w:pPr>
    <w:rPr>
      <w:rFonts w:ascii="Lato" w:hAnsi="Lato" w:cs="Times New Roman"/>
      <w:color w:val="auto"/>
    </w:rPr>
  </w:style>
  <w:style w:type="paragraph" w:customStyle="1" w:styleId="FCSectionHeading1">
    <w:name w:val="FC Section Heading 1"/>
    <w:basedOn w:val="Normal"/>
    <w:next w:val="FCSubSectionHeading2"/>
    <w:link w:val="FCSectionHeading1Char"/>
    <w:autoRedefine/>
    <w:qFormat/>
    <w:rsid w:val="008738F9"/>
    <w:pPr>
      <w:autoSpaceDE w:val="0"/>
      <w:autoSpaceDN w:val="0"/>
      <w:adjustRightInd w:val="0"/>
      <w:spacing w:before="240" w:after="120" w:line="288" w:lineRule="auto"/>
      <w:jc w:val="both"/>
      <w:outlineLvl w:val="0"/>
    </w:pPr>
    <w:rPr>
      <w:rFonts w:asciiTheme="minorHAnsi" w:hAnsiTheme="minorHAnsi" w:cs="Lato"/>
      <w:b/>
      <w:bCs/>
      <w:caps/>
      <w:color w:val="43BD9E"/>
      <w:sz w:val="36"/>
      <w:szCs w:val="36"/>
      <w:lang w:val="en-US"/>
    </w:rPr>
  </w:style>
  <w:style w:type="paragraph" w:customStyle="1" w:styleId="FCSubSectionHeading2">
    <w:name w:val="FC Sub Section Heading 2"/>
    <w:next w:val="FCBodyText"/>
    <w:link w:val="FCSubSectionHeading2Char"/>
    <w:qFormat/>
    <w:rsid w:val="00384D33"/>
    <w:pPr>
      <w:autoSpaceDE w:val="0"/>
      <w:autoSpaceDN w:val="0"/>
      <w:adjustRightInd w:val="0"/>
      <w:spacing w:before="400" w:after="200" w:line="241" w:lineRule="atLeast"/>
      <w:jc w:val="both"/>
    </w:pPr>
    <w:rPr>
      <w:rFonts w:ascii="Lato Light" w:hAnsi="Lato Light" w:cs="Lato"/>
      <w:b/>
      <w:bCs/>
      <w:caps/>
      <w:color w:val="10253F" w:themeColor="text1"/>
      <w:lang w:val="en-US"/>
    </w:rPr>
  </w:style>
  <w:style w:type="character" w:customStyle="1" w:styleId="FCSectionHeading1Char">
    <w:name w:val="FC Section Heading 1 Char"/>
    <w:basedOn w:val="DefaultParagraphFont"/>
    <w:link w:val="FCSectionHeading1"/>
    <w:rsid w:val="008738F9"/>
    <w:rPr>
      <w:rFonts w:asciiTheme="minorHAnsi" w:hAnsiTheme="minorHAnsi" w:cs="Lato"/>
      <w:b/>
      <w:bCs/>
      <w:caps/>
      <w:color w:val="43BD9E"/>
      <w:sz w:val="36"/>
      <w:szCs w:val="36"/>
      <w:lang w:val="en-US"/>
    </w:rPr>
  </w:style>
  <w:style w:type="paragraph" w:customStyle="1" w:styleId="FCSubSectionHeading3">
    <w:name w:val="FC Sub Section Heading 3"/>
    <w:link w:val="FCSubSectionHeading3Char"/>
    <w:qFormat/>
    <w:rsid w:val="00D14BF2"/>
    <w:pPr>
      <w:autoSpaceDE w:val="0"/>
      <w:autoSpaceDN w:val="0"/>
      <w:adjustRightInd w:val="0"/>
      <w:spacing w:before="100" w:after="100" w:line="201" w:lineRule="atLeast"/>
      <w:jc w:val="both"/>
      <w:outlineLvl w:val="0"/>
    </w:pPr>
    <w:rPr>
      <w:rFonts w:ascii="Lato Light" w:hAnsi="Lato Light" w:cs="Lato Light"/>
      <w:caps/>
      <w:color w:val="10253F" w:themeColor="text1"/>
      <w:sz w:val="22"/>
      <w:szCs w:val="22"/>
      <w:lang w:val="en-US"/>
    </w:rPr>
  </w:style>
  <w:style w:type="character" w:customStyle="1" w:styleId="FCSubSectionHeading2Char">
    <w:name w:val="FC Sub Section Heading 2 Char"/>
    <w:basedOn w:val="DefaultParagraphFont"/>
    <w:link w:val="FCSubSectionHeading2"/>
    <w:rsid w:val="00384D33"/>
    <w:rPr>
      <w:rFonts w:ascii="Lato Light" w:hAnsi="Lato Light" w:cs="Lato"/>
      <w:b/>
      <w:bCs/>
      <w:caps/>
      <w:color w:val="10253F" w:themeColor="text1"/>
      <w:lang w:val="en-US"/>
    </w:rPr>
  </w:style>
  <w:style w:type="paragraph" w:customStyle="1" w:styleId="FCSubSectionHeading4">
    <w:name w:val="FC Sub Section Heading 4"/>
    <w:link w:val="FCSubSectionHeading4Char"/>
    <w:qFormat/>
    <w:rsid w:val="00384D33"/>
    <w:pPr>
      <w:autoSpaceDE w:val="0"/>
      <w:autoSpaceDN w:val="0"/>
      <w:adjustRightInd w:val="0"/>
      <w:spacing w:before="100" w:after="100" w:line="181" w:lineRule="atLeast"/>
      <w:jc w:val="both"/>
      <w:outlineLvl w:val="0"/>
    </w:pPr>
    <w:rPr>
      <w:rFonts w:ascii="Lato Bold" w:hAnsi="Lato Bold" w:cs="Lato"/>
      <w:caps/>
      <w:color w:val="10253F" w:themeColor="text1"/>
      <w:sz w:val="18"/>
      <w:szCs w:val="18"/>
      <w:lang w:val="en-US"/>
    </w:rPr>
  </w:style>
  <w:style w:type="character" w:customStyle="1" w:styleId="FCSubSectionHeading3Char">
    <w:name w:val="FC Sub Section Heading 3 Char"/>
    <w:basedOn w:val="DefaultParagraphFont"/>
    <w:link w:val="FCSubSectionHeading3"/>
    <w:rsid w:val="00D14BF2"/>
    <w:rPr>
      <w:rFonts w:ascii="Lato Light" w:hAnsi="Lato Light" w:cs="Lato Light"/>
      <w:caps/>
      <w:color w:val="10253F" w:themeColor="text1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locked/>
    <w:rsid w:val="00C67453"/>
    <w:rPr>
      <w:rFonts w:ascii="Tahoma" w:hAnsi="Tahoma" w:cs="Tahoma"/>
      <w:sz w:val="16"/>
      <w:szCs w:val="16"/>
    </w:rPr>
  </w:style>
  <w:style w:type="character" w:customStyle="1" w:styleId="FCSubSectionHeading4Char">
    <w:name w:val="FC Sub Section Heading 4 Char"/>
    <w:basedOn w:val="DefaultParagraphFont"/>
    <w:link w:val="FCSubSectionHeading4"/>
    <w:rsid w:val="00384D33"/>
    <w:rPr>
      <w:rFonts w:ascii="Lato Bold" w:hAnsi="Lato Bold" w:cs="Lato"/>
      <w:caps/>
      <w:color w:val="10253F" w:themeColor="text1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21"/>
    <w:rPr>
      <w:rFonts w:ascii="Tahoma" w:hAnsi="Tahoma" w:cs="Tahoma"/>
      <w:sz w:val="16"/>
      <w:szCs w:val="16"/>
      <w:lang w:eastAsia="ru-RU"/>
    </w:rPr>
  </w:style>
  <w:style w:type="paragraph" w:customStyle="1" w:styleId="CAPTION76010">
    <w:name w:val="CAPTION 7/60/10"/>
    <w:basedOn w:val="CAPTION723010"/>
    <w:link w:val="CAPTION760100"/>
    <w:rsid w:val="00212F21"/>
    <w:pPr>
      <w:pBdr>
        <w:top w:val="single" w:sz="4" w:space="15" w:color="auto"/>
      </w:pBdr>
      <w:spacing w:before="1200"/>
      <w:ind w:right="2835"/>
    </w:pPr>
  </w:style>
  <w:style w:type="character" w:customStyle="1" w:styleId="CAPTION760100">
    <w:name w:val="CAPTION 7/60/10 Знак"/>
    <w:basedOn w:val="CAPTION7230100"/>
    <w:link w:val="CAPTION76010"/>
    <w:rsid w:val="00212F21"/>
    <w:rPr>
      <w:rFonts w:ascii="Lato" w:hAnsi="Lato" w:cs="Lato"/>
      <w:color w:val="10253F" w:themeColor="text1"/>
      <w:sz w:val="14"/>
      <w:szCs w:val="14"/>
      <w:lang w:val="en-US"/>
    </w:rPr>
  </w:style>
  <w:style w:type="paragraph" w:customStyle="1" w:styleId="HeaderDown1">
    <w:name w:val="Header Down 1"/>
    <w:link w:val="HeaderDown10"/>
    <w:rsid w:val="00A149B7"/>
    <w:pPr>
      <w:pBdr>
        <w:top w:val="single" w:sz="4" w:space="0" w:color="3CBF9F" w:themeColor="accent4"/>
        <w:bottom w:val="single" w:sz="4" w:space="1" w:color="3CBF9F" w:themeColor="accent4"/>
      </w:pBdr>
      <w:autoSpaceDE w:val="0"/>
      <w:autoSpaceDN w:val="0"/>
      <w:adjustRightInd w:val="0"/>
      <w:spacing w:line="241" w:lineRule="atLeast"/>
      <w:ind w:left="7655"/>
      <w:jc w:val="right"/>
    </w:pPr>
    <w:rPr>
      <w:rFonts w:ascii="Lato Light" w:hAnsi="Lato Light" w:cs="Lato Light"/>
      <w:color w:val="10253F" w:themeColor="text1"/>
      <w:sz w:val="14"/>
      <w:szCs w:val="14"/>
    </w:rPr>
  </w:style>
  <w:style w:type="paragraph" w:customStyle="1" w:styleId="HeaderDown2">
    <w:name w:val="Header Down 2"/>
    <w:basedOn w:val="Normal"/>
    <w:link w:val="HeaderDown20"/>
    <w:rsid w:val="00E13B20"/>
    <w:pPr>
      <w:pBdr>
        <w:bottom w:val="single" w:sz="4" w:space="13" w:color="00B050"/>
      </w:pBdr>
      <w:tabs>
        <w:tab w:val="center" w:pos="4677"/>
        <w:tab w:val="right" w:pos="9355"/>
      </w:tabs>
      <w:ind w:left="7655"/>
      <w:jc w:val="right"/>
    </w:pPr>
    <w:rPr>
      <w:rFonts w:ascii="Lato Light" w:hAnsi="Lato Light" w:cs="Lato Light"/>
      <w:color w:val="3CBF9F" w:themeColor="accent4"/>
      <w:sz w:val="14"/>
      <w:szCs w:val="14"/>
    </w:rPr>
  </w:style>
  <w:style w:type="character" w:customStyle="1" w:styleId="HeaderDown10">
    <w:name w:val="Header Down 1 Знак"/>
    <w:basedOn w:val="DefaultParagraphFont"/>
    <w:link w:val="HeaderDown1"/>
    <w:rsid w:val="00A149B7"/>
    <w:rPr>
      <w:rFonts w:ascii="Lato Light" w:hAnsi="Lato Light" w:cs="Lato Light"/>
      <w:color w:val="10253F" w:themeColor="text1"/>
      <w:sz w:val="14"/>
      <w:szCs w:val="14"/>
    </w:rPr>
  </w:style>
  <w:style w:type="paragraph" w:customStyle="1" w:styleId="Adress1">
    <w:name w:val="Adress 1"/>
    <w:link w:val="Adress10"/>
    <w:rsid w:val="00C27442"/>
    <w:pPr>
      <w:pBdr>
        <w:bottom w:val="single" w:sz="4" w:space="3" w:color="auto"/>
      </w:pBdr>
      <w:spacing w:before="200" w:after="200"/>
      <w:ind w:right="7371"/>
    </w:pPr>
    <w:rPr>
      <w:rFonts w:ascii="Lato Light" w:hAnsi="Lato Light" w:cs="Lato"/>
      <w:color w:val="10253F" w:themeColor="text1"/>
      <w:sz w:val="14"/>
      <w:lang w:val="en-US" w:eastAsia="ru-RU"/>
    </w:rPr>
  </w:style>
  <w:style w:type="character" w:customStyle="1" w:styleId="HeaderDown20">
    <w:name w:val="Header Down 2 Знак"/>
    <w:basedOn w:val="DefaultParagraphFont"/>
    <w:link w:val="HeaderDown2"/>
    <w:rsid w:val="00E13B20"/>
    <w:rPr>
      <w:rFonts w:ascii="Lato Light" w:hAnsi="Lato Light" w:cs="Lato Light"/>
      <w:color w:val="3CBF9F" w:themeColor="accent4"/>
      <w:sz w:val="14"/>
      <w:szCs w:val="14"/>
    </w:rPr>
  </w:style>
  <w:style w:type="paragraph" w:customStyle="1" w:styleId="Adress2">
    <w:name w:val="Adress 2"/>
    <w:link w:val="Adress20"/>
    <w:rsid w:val="00212F21"/>
    <w:pPr>
      <w:spacing w:line="300" w:lineRule="auto"/>
      <w:ind w:right="7371"/>
    </w:pPr>
    <w:rPr>
      <w:rFonts w:ascii="Lato" w:hAnsi="Lato" w:cs="Lato"/>
      <w:color w:val="10253F" w:themeColor="text1"/>
      <w:sz w:val="14"/>
      <w:lang w:val="en-US" w:eastAsia="ru-RU"/>
    </w:rPr>
  </w:style>
  <w:style w:type="character" w:customStyle="1" w:styleId="Adress10">
    <w:name w:val="Adress 1 Знак"/>
    <w:basedOn w:val="DefaultParagraphFont"/>
    <w:link w:val="Adress1"/>
    <w:rsid w:val="00C27442"/>
    <w:rPr>
      <w:rFonts w:ascii="Lato Light" w:hAnsi="Lato Light" w:cs="Lato"/>
      <w:color w:val="10253F" w:themeColor="text1"/>
      <w:sz w:val="14"/>
      <w:lang w:val="en-US" w:eastAsia="ru-RU"/>
    </w:rPr>
  </w:style>
  <w:style w:type="paragraph" w:customStyle="1" w:styleId="FCHEADLINE">
    <w:name w:val="FC HEADLINE"/>
    <w:link w:val="FCHEADLINEChar"/>
    <w:autoRedefine/>
    <w:qFormat/>
    <w:rsid w:val="008738F9"/>
    <w:pPr>
      <w:pBdr>
        <w:bottom w:val="single" w:sz="4" w:space="1" w:color="auto"/>
      </w:pBdr>
      <w:ind w:right="2744"/>
    </w:pPr>
    <w:rPr>
      <w:rFonts w:ascii="Lato Light" w:hAnsi="Lato Light" w:cs="Lato"/>
      <w:b/>
      <w:bCs/>
      <w:color w:val="10253F" w:themeColor="text1"/>
      <w:sz w:val="70"/>
      <w:szCs w:val="70"/>
      <w:lang w:val="en-US"/>
    </w:rPr>
  </w:style>
  <w:style w:type="character" w:customStyle="1" w:styleId="Adress20">
    <w:name w:val="Adress 2 Знак"/>
    <w:basedOn w:val="DefaultParagraphFont"/>
    <w:link w:val="Adress2"/>
    <w:rsid w:val="00212F21"/>
    <w:rPr>
      <w:rFonts w:ascii="Lato" w:hAnsi="Lato" w:cs="Lato"/>
      <w:color w:val="10253F" w:themeColor="text1"/>
      <w:sz w:val="14"/>
      <w:szCs w:val="24"/>
      <w:lang w:val="en-US" w:eastAsia="ru-RU"/>
    </w:rPr>
  </w:style>
  <w:style w:type="paragraph" w:customStyle="1" w:styleId="FCHEADLINE2">
    <w:name w:val="FC HEADLINE 2"/>
    <w:link w:val="FCHEADLINE2Char"/>
    <w:qFormat/>
    <w:rsid w:val="0097045F"/>
    <w:rPr>
      <w:rFonts w:ascii="Lato Light" w:hAnsi="Lato Light" w:cs="Lato"/>
      <w:b/>
      <w:bCs/>
      <w:color w:val="43BD9E"/>
      <w:sz w:val="70"/>
      <w:szCs w:val="70"/>
      <w:lang w:val="en-US"/>
    </w:rPr>
  </w:style>
  <w:style w:type="character" w:customStyle="1" w:styleId="FCHEADLINEChar">
    <w:name w:val="FC HEADLINE Char"/>
    <w:basedOn w:val="DefaultParagraphFont"/>
    <w:link w:val="FCHEADLINE"/>
    <w:rsid w:val="008738F9"/>
    <w:rPr>
      <w:rFonts w:ascii="Lato Light" w:hAnsi="Lato Light" w:cs="Lato"/>
      <w:b/>
      <w:bCs/>
      <w:color w:val="10253F" w:themeColor="text1"/>
      <w:sz w:val="70"/>
      <w:szCs w:val="70"/>
      <w:lang w:val="en-US"/>
    </w:rPr>
  </w:style>
  <w:style w:type="paragraph" w:customStyle="1" w:styleId="FCHEADLINE3">
    <w:name w:val="FC HEADLINE 3"/>
    <w:link w:val="FCHEADLINE3Char"/>
    <w:qFormat/>
    <w:rsid w:val="00C27442"/>
    <w:pPr>
      <w:spacing w:before="400" w:line="300" w:lineRule="auto"/>
      <w:ind w:right="3402"/>
    </w:pPr>
    <w:rPr>
      <w:rFonts w:ascii="Lato Light" w:hAnsi="Lato Light" w:cs="Lato Thin"/>
      <w:color w:val="10253F" w:themeColor="text1"/>
      <w:sz w:val="22"/>
      <w:szCs w:val="23"/>
      <w:lang w:val="en-US"/>
    </w:rPr>
  </w:style>
  <w:style w:type="character" w:customStyle="1" w:styleId="FCHEADLINE2Char">
    <w:name w:val="FC HEADLINE 2 Char"/>
    <w:basedOn w:val="FCHEADLINEChar"/>
    <w:link w:val="FCHEADLINE2"/>
    <w:rsid w:val="0097045F"/>
    <w:rPr>
      <w:rFonts w:ascii="Lato Light" w:hAnsi="Lato Light" w:cs="Lato"/>
      <w:b/>
      <w:bCs/>
      <w:color w:val="43BD9E"/>
      <w:sz w:val="70"/>
      <w:szCs w:val="70"/>
      <w:lang w:val="en-US"/>
    </w:rPr>
  </w:style>
  <w:style w:type="character" w:customStyle="1" w:styleId="FCHEADLINE3Char">
    <w:name w:val="FC HEADLINE 3 Char"/>
    <w:basedOn w:val="DefaultParagraphFont"/>
    <w:link w:val="FCHEADLINE3"/>
    <w:rsid w:val="00C27442"/>
    <w:rPr>
      <w:rFonts w:ascii="Lato Light" w:hAnsi="Lato Light" w:cs="Lato Thin"/>
      <w:color w:val="10253F" w:themeColor="text1"/>
      <w:sz w:val="22"/>
      <w:szCs w:val="23"/>
      <w:lang w:val="en-US"/>
    </w:rPr>
  </w:style>
  <w:style w:type="paragraph" w:customStyle="1" w:styleId="CONTENTSBold">
    <w:name w:val="CONTENTS Bold"/>
    <w:link w:val="CONTENTSBold0"/>
    <w:autoRedefine/>
    <w:rsid w:val="00212F21"/>
    <w:pPr>
      <w:tabs>
        <w:tab w:val="left" w:pos="284"/>
        <w:tab w:val="right" w:pos="9355"/>
      </w:tabs>
    </w:pPr>
    <w:rPr>
      <w:rFonts w:ascii="Lato" w:hAnsi="Lato"/>
      <w:b/>
      <w:bCs/>
      <w:color w:val="10253F" w:themeColor="text1"/>
      <w:lang w:val="en-US" w:eastAsia="ru-RU"/>
    </w:rPr>
  </w:style>
  <w:style w:type="paragraph" w:customStyle="1" w:styleId="FCCONTENTS">
    <w:name w:val="FC CONTENTS"/>
    <w:link w:val="FCCONTENTSChar"/>
    <w:qFormat/>
    <w:rsid w:val="00384D33"/>
    <w:pPr>
      <w:tabs>
        <w:tab w:val="left" w:pos="709"/>
        <w:tab w:val="right" w:pos="9355"/>
      </w:tabs>
      <w:spacing w:before="240" w:after="240"/>
    </w:pPr>
    <w:rPr>
      <w:rFonts w:ascii="Lato Light" w:hAnsi="Lato Light"/>
      <w:b/>
      <w:bCs/>
      <w:caps/>
      <w:noProof/>
      <w:color w:val="3CBF9F" w:themeColor="accent4"/>
      <w:sz w:val="36"/>
      <w:szCs w:val="36"/>
      <w:lang w:val="en-US" w:eastAsia="ru-RU"/>
    </w:rPr>
  </w:style>
  <w:style w:type="character" w:customStyle="1" w:styleId="CONTENTSBold0">
    <w:name w:val="CONTENTS Bold Знак"/>
    <w:basedOn w:val="DefaultParagraphFont"/>
    <w:link w:val="CONTENTSBold"/>
    <w:rsid w:val="00212F21"/>
    <w:rPr>
      <w:rFonts w:ascii="Lato" w:hAnsi="Lato"/>
      <w:b/>
      <w:bCs/>
      <w:color w:val="10253F" w:themeColor="text1"/>
      <w:lang w:val="en-US" w:eastAsia="ru-RU"/>
    </w:rPr>
  </w:style>
  <w:style w:type="character" w:customStyle="1" w:styleId="FCCONTENTSChar">
    <w:name w:val="FC CONTENTS Char"/>
    <w:basedOn w:val="DefaultParagraphFont"/>
    <w:link w:val="FCCONTENTS"/>
    <w:rsid w:val="00384D33"/>
    <w:rPr>
      <w:rFonts w:ascii="Lato Light" w:hAnsi="Lato Light"/>
      <w:b/>
      <w:bCs/>
      <w:caps/>
      <w:noProof/>
      <w:color w:val="3CBF9F" w:themeColor="accent4"/>
      <w:sz w:val="36"/>
      <w:szCs w:val="36"/>
      <w:lang w:val="en-US" w:eastAsia="ru-RU"/>
    </w:rPr>
  </w:style>
  <w:style w:type="paragraph" w:customStyle="1" w:styleId="FIGURE">
    <w:name w:val="FIGURE"/>
    <w:link w:val="FIGUREChar"/>
    <w:autoRedefine/>
    <w:rsid w:val="00C27442"/>
    <w:pPr>
      <w:tabs>
        <w:tab w:val="left" w:pos="1134"/>
        <w:tab w:val="right" w:pos="9355"/>
      </w:tabs>
      <w:spacing w:line="432" w:lineRule="auto"/>
    </w:pPr>
    <w:rPr>
      <w:rFonts w:ascii="Lato Light" w:hAnsi="Lato Light"/>
      <w:noProof/>
      <w:color w:val="10253F" w:themeColor="text1"/>
      <w:sz w:val="18"/>
      <w:lang w:val="en-US" w:eastAsia="ru-RU"/>
    </w:rPr>
  </w:style>
  <w:style w:type="character" w:customStyle="1" w:styleId="FIGUREChar">
    <w:name w:val="FIGURE Char"/>
    <w:basedOn w:val="DefaultParagraphFont"/>
    <w:link w:val="FIGURE"/>
    <w:rsid w:val="00C27442"/>
    <w:rPr>
      <w:rFonts w:ascii="Lato Light" w:hAnsi="Lato Light"/>
      <w:noProof/>
      <w:color w:val="10253F" w:themeColor="text1"/>
      <w:sz w:val="18"/>
      <w:lang w:val="en-US" w:eastAsia="ru-RU"/>
    </w:rPr>
  </w:style>
  <w:style w:type="character" w:customStyle="1" w:styleId="Figurebold">
    <w:name w:val="Figure bold"/>
    <w:basedOn w:val="FIGUREChar"/>
    <w:uiPriority w:val="1"/>
    <w:rsid w:val="00447DD7"/>
    <w:rPr>
      <w:rFonts w:ascii="Lato" w:hAnsi="Lato"/>
      <w:b/>
      <w:noProof/>
      <w:color w:val="10253F" w:themeColor="text1"/>
      <w:sz w:val="18"/>
      <w:szCs w:val="24"/>
      <w:lang w:val="en-US" w:eastAsia="ru-RU"/>
    </w:rPr>
  </w:style>
  <w:style w:type="paragraph" w:styleId="TOC2">
    <w:name w:val="toc 2"/>
    <w:aliases w:val="FC TOC 2"/>
    <w:next w:val="FCCONTENTS"/>
    <w:uiPriority w:val="39"/>
    <w:qFormat/>
    <w:locked/>
    <w:rsid w:val="0014043D"/>
    <w:pPr>
      <w:tabs>
        <w:tab w:val="right" w:leader="dot" w:pos="9345"/>
      </w:tabs>
      <w:ind w:left="240"/>
    </w:pPr>
    <w:rPr>
      <w:rFonts w:asciiTheme="minorHAnsi" w:hAnsiTheme="minorHAnsi"/>
      <w:noProof/>
      <w:sz w:val="22"/>
      <w:szCs w:val="22"/>
    </w:rPr>
  </w:style>
  <w:style w:type="paragraph" w:styleId="TOC4">
    <w:name w:val="toc 4"/>
    <w:basedOn w:val="FCCONTENTS"/>
    <w:next w:val="FCCONTENTS"/>
    <w:autoRedefine/>
    <w:uiPriority w:val="39"/>
    <w:locked/>
    <w:rsid w:val="002A68B7"/>
    <w:pPr>
      <w:tabs>
        <w:tab w:val="clear" w:pos="709"/>
        <w:tab w:val="clear" w:pos="9355"/>
      </w:tabs>
      <w:spacing w:before="0" w:after="0"/>
      <w:ind w:left="720"/>
    </w:pPr>
    <w:rPr>
      <w:rFonts w:asciiTheme="minorHAnsi" w:hAnsiTheme="minorHAnsi"/>
      <w:b w:val="0"/>
      <w:iCs/>
      <w:noProof w:val="0"/>
      <w:color w:val="auto"/>
      <w:sz w:val="20"/>
      <w:szCs w:val="20"/>
      <w:lang w:val="ru-RU" w:eastAsia="en-US"/>
    </w:rPr>
  </w:style>
  <w:style w:type="paragraph" w:customStyle="1" w:styleId="Tablecontent1020">
    <w:name w:val="Table content 10/20"/>
    <w:rsid w:val="00447DD7"/>
    <w:pPr>
      <w:spacing w:line="400" w:lineRule="atLeast"/>
    </w:pPr>
    <w:rPr>
      <w:rFonts w:ascii="Lato Light" w:hAnsi="Lato Light"/>
      <w:color w:val="10253F" w:themeColor="text1"/>
    </w:rPr>
  </w:style>
  <w:style w:type="paragraph" w:customStyle="1" w:styleId="CONTENTSlight">
    <w:name w:val="CONTENTS light"/>
    <w:next w:val="FCCONTENTS"/>
    <w:rsid w:val="00BE6FE1"/>
    <w:pPr>
      <w:tabs>
        <w:tab w:val="left" w:pos="1247"/>
        <w:tab w:val="left" w:pos="1701"/>
        <w:tab w:val="right" w:pos="9355"/>
      </w:tabs>
      <w:spacing w:before="120"/>
      <w:ind w:left="709"/>
    </w:pPr>
    <w:rPr>
      <w:rFonts w:ascii="Lato Light" w:hAnsi="Lato Light"/>
      <w:noProof/>
      <w:color w:val="10253F" w:themeColor="text1"/>
      <w:lang w:val="en-US" w:eastAsia="ru-RU"/>
    </w:rPr>
  </w:style>
  <w:style w:type="character" w:customStyle="1" w:styleId="Tablecaptionbold">
    <w:name w:val="Table caption bold"/>
    <w:rsid w:val="00931BE1"/>
    <w:rPr>
      <w:rFonts w:ascii="Lato" w:hAnsi="Lato"/>
      <w:b/>
      <w:color w:val="43BD9E"/>
    </w:rPr>
  </w:style>
  <w:style w:type="paragraph" w:customStyle="1" w:styleId="TABLESUBHEADER">
    <w:name w:val="TABLE SUB HEADER"/>
    <w:rsid w:val="00931BE1"/>
    <w:rPr>
      <w:rFonts w:ascii="Lato" w:hAnsi="Lato" w:cs="Lato"/>
      <w:b/>
      <w:bCs/>
      <w:color w:val="43BD9E"/>
      <w:szCs w:val="22"/>
    </w:rPr>
  </w:style>
  <w:style w:type="paragraph" w:customStyle="1" w:styleId="1">
    <w:name w:val="Основной текст1"/>
    <w:rsid w:val="00BE6FE1"/>
    <w:pPr>
      <w:spacing w:after="120"/>
      <w:jc w:val="both"/>
    </w:pPr>
    <w:rPr>
      <w:rFonts w:ascii="Lato Light" w:hAnsi="Lato Light" w:cs="Lato Thin"/>
      <w:color w:val="10253F" w:themeColor="text1"/>
      <w:lang w:val="en-US"/>
    </w:rPr>
  </w:style>
  <w:style w:type="paragraph" w:styleId="Header">
    <w:name w:val="header"/>
    <w:basedOn w:val="Normal"/>
    <w:link w:val="HeaderChar"/>
    <w:uiPriority w:val="99"/>
    <w:semiHidden/>
    <w:locked/>
    <w:rsid w:val="00B608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89F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locked/>
    <w:rsid w:val="00B608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89F"/>
    <w:rPr>
      <w:sz w:val="24"/>
      <w:szCs w:val="24"/>
      <w:lang w:eastAsia="ru-RU"/>
    </w:rPr>
  </w:style>
  <w:style w:type="table" w:customStyle="1" w:styleId="forestcarbon">
    <w:name w:val="forestcarbon"/>
    <w:basedOn w:val="TableNormal"/>
    <w:uiPriority w:val="99"/>
    <w:rsid w:val="00EB48DA"/>
    <w:rPr>
      <w:rFonts w:ascii="Lato Light" w:hAnsi="Lato Light"/>
    </w:rPr>
    <w:tblPr/>
  </w:style>
  <w:style w:type="paragraph" w:customStyle="1" w:styleId="2">
    <w:name w:val="Основной текст2"/>
    <w:rsid w:val="00BE6FE1"/>
    <w:pPr>
      <w:spacing w:after="120"/>
      <w:jc w:val="both"/>
    </w:pPr>
    <w:rPr>
      <w:rFonts w:ascii="Lato Light" w:hAnsi="Lato Light" w:cs="Lato Thin"/>
      <w:color w:val="10253F" w:themeColor="text1"/>
      <w:lang w:val="en-US"/>
    </w:rPr>
  </w:style>
  <w:style w:type="paragraph" w:styleId="TOC1">
    <w:name w:val="toc 1"/>
    <w:aliases w:val="FC TOC 1"/>
    <w:next w:val="FCCONTENTS"/>
    <w:autoRedefine/>
    <w:uiPriority w:val="39"/>
    <w:qFormat/>
    <w:locked/>
    <w:rsid w:val="00080DF7"/>
    <w:pPr>
      <w:tabs>
        <w:tab w:val="right" w:leader="dot" w:pos="9345"/>
      </w:tabs>
      <w:spacing w:before="120"/>
    </w:pPr>
    <w:rPr>
      <w:rFonts w:asciiTheme="minorHAnsi" w:hAnsiTheme="minorHAnsi"/>
      <w:b/>
      <w:noProof/>
    </w:rPr>
  </w:style>
  <w:style w:type="paragraph" w:styleId="TOC3">
    <w:name w:val="toc 3"/>
    <w:aliases w:val="FC TOC 3"/>
    <w:basedOn w:val="Normal"/>
    <w:next w:val="Normal"/>
    <w:autoRedefine/>
    <w:uiPriority w:val="39"/>
    <w:unhideWhenUsed/>
    <w:rsid w:val="00D14BF2"/>
    <w:pPr>
      <w:tabs>
        <w:tab w:val="right" w:leader="dot" w:pos="9304"/>
      </w:tabs>
      <w:ind w:left="480"/>
    </w:pPr>
    <w:rPr>
      <w:rFonts w:asciiTheme="minorHAnsi" w:hAnsiTheme="minorHAnsi"/>
      <w:sz w:val="20"/>
    </w:rPr>
  </w:style>
  <w:style w:type="paragraph" w:styleId="TOC5">
    <w:name w:val="toc 5"/>
    <w:basedOn w:val="FCCONTENTS"/>
    <w:next w:val="FCCONTENTS"/>
    <w:autoRedefine/>
    <w:uiPriority w:val="39"/>
    <w:locked/>
    <w:rsid w:val="00447DD7"/>
    <w:pPr>
      <w:tabs>
        <w:tab w:val="clear" w:pos="709"/>
        <w:tab w:val="clear" w:pos="9355"/>
      </w:tabs>
      <w:spacing w:before="0" w:after="0"/>
      <w:ind w:left="960"/>
    </w:pPr>
    <w:rPr>
      <w:rFonts w:asciiTheme="minorHAnsi" w:hAnsiTheme="minorHAnsi"/>
      <w:b w:val="0"/>
      <w:iCs/>
      <w:noProof w:val="0"/>
      <w:color w:val="auto"/>
      <w:sz w:val="20"/>
      <w:szCs w:val="20"/>
      <w:lang w:val="ru-RU" w:eastAsia="en-US"/>
    </w:rPr>
  </w:style>
  <w:style w:type="paragraph" w:styleId="TOC6">
    <w:name w:val="toc 6"/>
    <w:basedOn w:val="Normal"/>
    <w:next w:val="Normal"/>
    <w:autoRedefine/>
    <w:uiPriority w:val="39"/>
    <w:locked/>
    <w:rsid w:val="00447DD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SECTIONHEADER2"/>
    <w:next w:val="SECTIONHEADER2"/>
    <w:autoRedefine/>
    <w:uiPriority w:val="39"/>
    <w:locked/>
    <w:rsid w:val="00447DD7"/>
    <w:pPr>
      <w:autoSpaceDE/>
      <w:autoSpaceDN/>
      <w:adjustRightInd/>
      <w:spacing w:line="240" w:lineRule="auto"/>
      <w:ind w:left="1440"/>
      <w:jc w:val="left"/>
      <w:outlineLvl w:val="9"/>
    </w:pPr>
    <w:rPr>
      <w:rFonts w:cs="Times New Roman"/>
      <w:b w:val="0"/>
      <w:bCs w:val="0"/>
      <w:color w:val="auto"/>
      <w:sz w:val="20"/>
      <w:szCs w:val="20"/>
      <w:lang w:val="ru-RU"/>
    </w:rPr>
  </w:style>
  <w:style w:type="paragraph" w:styleId="TOC8">
    <w:name w:val="toc 8"/>
    <w:basedOn w:val="Normal"/>
    <w:next w:val="Normal"/>
    <w:autoRedefine/>
    <w:uiPriority w:val="39"/>
    <w:semiHidden/>
    <w:locked/>
    <w:rsid w:val="00703C3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703C3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5721C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5721C1"/>
    <w:pPr>
      <w:keepLines/>
      <w:widowControl/>
      <w:autoSpaceDE/>
      <w:autoSpaceDN/>
      <w:adjustRightInd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003A57" w:themeColor="accent1" w:themeShade="BF"/>
      <w:sz w:val="28"/>
      <w:szCs w:val="28"/>
    </w:rPr>
  </w:style>
  <w:style w:type="paragraph" w:customStyle="1" w:styleId="SECTIONHEADER2">
    <w:name w:val="SECTION HEADER 2"/>
    <w:basedOn w:val="FCSectionHeading1"/>
    <w:link w:val="SECTIONHEADER20"/>
    <w:rsid w:val="006C266B"/>
  </w:style>
  <w:style w:type="character" w:customStyle="1" w:styleId="SECTIONHEADER20">
    <w:name w:val="SECTION HEADER 2 Знак"/>
    <w:basedOn w:val="FCSectionHeading1Char"/>
    <w:link w:val="SECTIONHEADER2"/>
    <w:rsid w:val="006C266B"/>
    <w:rPr>
      <w:rFonts w:ascii="Lato" w:hAnsi="Lato" w:cs="Lato"/>
      <w:b/>
      <w:bCs/>
      <w:caps/>
      <w:color w:val="43BD9E"/>
      <w:sz w:val="36"/>
      <w:szCs w:val="36"/>
      <w:lang w:val="en-US"/>
    </w:rPr>
  </w:style>
  <w:style w:type="table" w:styleId="LightShading-Accent4">
    <w:name w:val="Light Shading Accent 4"/>
    <w:aliases w:val="DEFAULT TABLE For DOCUMENT"/>
    <w:basedOn w:val="TableNormal"/>
    <w:rsid w:val="00E97247"/>
    <w:rPr>
      <w:rFonts w:ascii="Lato Light" w:hAnsi="Lato Light"/>
      <w:color w:val="2D8F76" w:themeColor="accent4" w:themeShade="BF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nil"/>
          <w:insideH w:val="nil"/>
          <w:insideV w:val="single" w:sz="2" w:space="0" w:color="FFFFFF" w:themeColor="background1"/>
        </w:tcBorders>
        <w:shd w:val="clear" w:color="auto" w:fill="10253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FE7" w:themeFill="accent4" w:themeFillTint="3F"/>
      </w:tcPr>
    </w:tblStylePr>
  </w:style>
  <w:style w:type="table" w:styleId="ColorfulGrid">
    <w:name w:val="Colorful Grid"/>
    <w:basedOn w:val="TableNormal"/>
    <w:rsid w:val="00397C91"/>
    <w:rPr>
      <w:color w:val="10253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0ED" w:themeFill="text1" w:themeFillTint="33"/>
    </w:tcPr>
    <w:tblStylePr w:type="firstRow">
      <w:rPr>
        <w:b/>
        <w:bCs/>
      </w:rPr>
      <w:tblPr/>
      <w:tcPr>
        <w:shd w:val="clear" w:color="auto" w:fill="75A2DC" w:themeFill="text1" w:themeFillTint="66"/>
      </w:tcPr>
    </w:tblStylePr>
    <w:tblStylePr w:type="lastRow">
      <w:rPr>
        <w:b/>
        <w:bCs/>
        <w:color w:val="10253F" w:themeColor="text1"/>
      </w:rPr>
      <w:tblPr/>
      <w:tcPr>
        <w:shd w:val="clear" w:color="auto" w:fill="75A2D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C1B2F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C1B2F" w:themeFill="text1" w:themeFillShade="BF"/>
      </w:tcPr>
    </w:tblStylePr>
    <w:tblStylePr w:type="band1Vert">
      <w:tblPr/>
      <w:tcPr>
        <w:shd w:val="clear" w:color="auto" w:fill="538CD3" w:themeFill="text1" w:themeFillTint="7F"/>
      </w:tcPr>
    </w:tblStylePr>
    <w:tblStylePr w:type="band1Horz">
      <w:tblPr/>
      <w:tcPr>
        <w:shd w:val="clear" w:color="auto" w:fill="538CD3" w:themeFill="text1" w:themeFillTint="7F"/>
      </w:tcPr>
    </w:tblStylePr>
  </w:style>
  <w:style w:type="paragraph" w:styleId="Caption">
    <w:name w:val="caption"/>
    <w:basedOn w:val="Normal"/>
    <w:next w:val="Normal"/>
    <w:uiPriority w:val="35"/>
    <w:qFormat/>
    <w:rsid w:val="008B269A"/>
    <w:pPr>
      <w:spacing w:after="200"/>
    </w:pPr>
    <w:rPr>
      <w:rFonts w:ascii="Lato" w:hAnsi="Lato"/>
      <w:b/>
      <w:color w:val="10253F" w:themeColor="text1"/>
      <w:sz w:val="18"/>
      <w:szCs w:val="18"/>
      <w:lang w:val="en-US"/>
    </w:rPr>
  </w:style>
  <w:style w:type="table" w:customStyle="1" w:styleId="10">
    <w:name w:val="Стиль1"/>
    <w:basedOn w:val="TableNormal"/>
    <w:uiPriority w:val="99"/>
    <w:rsid w:val="00B13DDF"/>
    <w:tblPr/>
  </w:style>
  <w:style w:type="paragraph" w:styleId="TableofFigures">
    <w:name w:val="table of figures"/>
    <w:basedOn w:val="Normal"/>
    <w:next w:val="Normal"/>
    <w:uiPriority w:val="99"/>
    <w:unhideWhenUsed/>
    <w:rsid w:val="00754063"/>
    <w:pPr>
      <w:ind w:left="480" w:hanging="480"/>
    </w:pPr>
    <w:rPr>
      <w:rFonts w:asciiTheme="minorHAnsi" w:hAnsiTheme="minorHAnsi"/>
      <w:sz w:val="20"/>
      <w:szCs w:val="20"/>
    </w:rPr>
  </w:style>
  <w:style w:type="paragraph" w:styleId="FootnoteText">
    <w:name w:val="footnote text"/>
    <w:aliases w:val="FC Footnote Text"/>
    <w:basedOn w:val="Normal"/>
    <w:link w:val="FootnoteTextChar"/>
    <w:unhideWhenUsed/>
    <w:qFormat/>
    <w:rsid w:val="008B269A"/>
    <w:rPr>
      <w:rFonts w:ascii="Lato" w:hAnsi="Lato"/>
      <w:sz w:val="16"/>
      <w:lang w:val="en-US"/>
    </w:rPr>
  </w:style>
  <w:style w:type="character" w:customStyle="1" w:styleId="FootnoteTextChar">
    <w:name w:val="Footnote Text Char"/>
    <w:aliases w:val="FC Footnote Text Char"/>
    <w:basedOn w:val="DefaultParagraphFont"/>
    <w:link w:val="FootnoteText"/>
    <w:rsid w:val="008B269A"/>
    <w:rPr>
      <w:rFonts w:ascii="Lato" w:hAnsi="Lato"/>
      <w:sz w:val="16"/>
      <w:lang w:val="en-US"/>
    </w:rPr>
  </w:style>
  <w:style w:type="table" w:customStyle="1" w:styleId="PlainTable31">
    <w:name w:val="Plain Table 31"/>
    <w:basedOn w:val="TableNormal"/>
    <w:uiPriority w:val="43"/>
    <w:rsid w:val="00CF1F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28BD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28BD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CF1FFE"/>
    <w:pPr>
      <w:jc w:val="right"/>
    </w:pPr>
    <w:rPr>
      <w:rFonts w:ascii="Lato Light" w:hAnsi="Lato Light"/>
      <w:sz w:val="20"/>
    </w:rPr>
    <w:tblPr>
      <w:tblStyleRowBandSize w:val="1"/>
      <w:tblStyleColBandSize w:val="1"/>
    </w:tblPr>
    <w:tcPr>
      <w:vAlign w:val="center"/>
    </w:tcPr>
    <w:tblStylePr w:type="firstRow">
      <w:rPr>
        <w:rFonts w:asciiTheme="majorHAnsi" w:eastAsiaTheme="majorEastAsia" w:hAnsiTheme="majorHAnsi" w:cstheme="majorBidi"/>
        <w:i w:val="0"/>
        <w:iCs/>
        <w:sz w:val="22"/>
      </w:rPr>
      <w:tblPr/>
      <w:tcPr>
        <w:shd w:val="clear" w:color="auto" w:fill="10253F" w:themeFill="text1"/>
      </w:tcPr>
    </w:tblStylePr>
    <w:tblStylePr w:type="lastRow">
      <w:rPr>
        <w:rFonts w:asciiTheme="minorHAnsi" w:eastAsiaTheme="majorEastAsia" w:hAnsiTheme="minorHAnsi" w:cstheme="majorBidi"/>
        <w:b/>
        <w:i w:val="0"/>
        <w:iCs/>
        <w:sz w:val="20"/>
      </w:rPr>
      <w:tblPr/>
      <w:tcPr>
        <w:tcBorders>
          <w:top w:val="single" w:sz="4" w:space="0" w:color="528BD3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inorHAnsi" w:eastAsiaTheme="majorEastAsia" w:hAnsiTheme="minorHAnsi" w:cstheme="majorBidi"/>
        <w:i w:val="0"/>
        <w:iCs/>
        <w:sz w:val="20"/>
      </w:rPr>
      <w:tblPr/>
      <w:tcPr>
        <w:tcBorders>
          <w:right w:val="single" w:sz="4" w:space="0" w:color="528BD3" w:themeColor="text1" w:themeTint="80"/>
        </w:tcBorders>
        <w:shd w:val="clear" w:color="auto" w:fill="FFFFFF" w:themeFill="background1"/>
        <w:vAlign w:val="center"/>
      </w:tcPr>
    </w:tblStylePr>
    <w:tblStylePr w:type="lastCol">
      <w:rPr>
        <w:rFonts w:ascii="Lato Light" w:eastAsiaTheme="majorEastAsia" w:hAnsi="Lato Light" w:cstheme="majorBidi"/>
        <w:b w:val="0"/>
        <w:bCs w:val="0"/>
        <w:i w:val="0"/>
        <w:iCs w:val="0"/>
        <w:sz w:val="20"/>
      </w:rPr>
      <w:tblPr/>
      <w:tcPr>
        <w:tcBorders>
          <w:left w:val="single" w:sz="4" w:space="0" w:color="528BD3" w:themeColor="text1" w:themeTint="80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i w:val="0"/>
        <w:sz w:val="20"/>
      </w:rPr>
    </w:tblStylePr>
    <w:tblStylePr w:type="band1Horz">
      <w:rPr>
        <w:rFonts w:ascii="Lato Light" w:hAnsi="Lato Light"/>
        <w:b w:val="0"/>
        <w:bCs w:val="0"/>
        <w:i w:val="0"/>
        <w:iCs w:val="0"/>
        <w:sz w:val="20"/>
      </w:rPr>
      <w:tblPr/>
      <w:tcPr>
        <w:shd w:val="clear" w:color="auto" w:fill="C5ECE2" w:themeFill="accent6"/>
      </w:tcPr>
    </w:tblStylePr>
    <w:tblStylePr w:type="band2Horz">
      <w:rPr>
        <w:rFonts w:asciiTheme="minorHAnsi" w:hAnsiTheme="minorHAnsi"/>
        <w:sz w:val="20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F537F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537FD"/>
    <w:rPr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537FD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37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537FD"/>
    <w:rPr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23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rsid w:val="00965578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0B3EC8"/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B2CAD5" w:themeColor="accent3"/>
        <w:left w:val="single" w:sz="8" w:space="0" w:color="B2CAD5" w:themeColor="accent3"/>
        <w:bottom w:val="single" w:sz="8" w:space="0" w:color="B2CAD5" w:themeColor="accent3"/>
        <w:right w:val="single" w:sz="8" w:space="0" w:color="B2CA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CA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  <w:tblStylePr w:type="band1Horz">
      <w:tblPr/>
      <w:tcPr>
        <w:tcBorders>
          <w:top w:val="single" w:sz="8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E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n\Dropbox%20(Forest%20Carbon)\FC%20Admin%20-%20Staff\Templates%20-%20FC\FC%20Document%20Simple%202019.dotx" TargetMode="External"/></Relationships>
</file>

<file path=word/theme/theme1.xml><?xml version="1.0" encoding="utf-8"?>
<a:theme xmlns:a="http://schemas.openxmlformats.org/drawingml/2006/main" name="Тема Office">
  <a:themeElements>
    <a:clrScheme name="Forest Carbon">
      <a:dk1>
        <a:srgbClr val="10253F"/>
      </a:dk1>
      <a:lt1>
        <a:srgbClr val="FFFFFF"/>
      </a:lt1>
      <a:dk2>
        <a:srgbClr val="038083"/>
      </a:dk2>
      <a:lt2>
        <a:srgbClr val="767B91"/>
      </a:lt2>
      <a:accent1>
        <a:srgbClr val="004E75"/>
      </a:accent1>
      <a:accent2>
        <a:srgbClr val="6695AC"/>
      </a:accent2>
      <a:accent3>
        <a:srgbClr val="B2CAD5"/>
      </a:accent3>
      <a:accent4>
        <a:srgbClr val="3CBF9F"/>
      </a:accent4>
      <a:accent5>
        <a:srgbClr val="8AD8C5"/>
      </a:accent5>
      <a:accent6>
        <a:srgbClr val="C5ECE2"/>
      </a:accent6>
      <a:hlink>
        <a:srgbClr val="0000FF"/>
      </a:hlink>
      <a:folHlink>
        <a:srgbClr val="800080"/>
      </a:folHlink>
    </a:clrScheme>
    <a:fontScheme name="ForestCarbon">
      <a:majorFont>
        <a:latin typeface="lato"/>
        <a:ea typeface=""/>
        <a:cs typeface=""/>
      </a:majorFont>
      <a:minorFont>
        <a:latin typeface="lat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98C01-CA14-3A49-A090-D2BD8DD8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 Document Simple 2019</Template>
  <TotalTime>13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</dc:creator>
  <cp:lastModifiedBy>GAL SDM</cp:lastModifiedBy>
  <cp:revision>6</cp:revision>
  <cp:lastPrinted>2015-07-30T18:14:00Z</cp:lastPrinted>
  <dcterms:created xsi:type="dcterms:W3CDTF">2021-02-09T14:14:00Z</dcterms:created>
  <dcterms:modified xsi:type="dcterms:W3CDTF">2021-02-17T11:40:00Z</dcterms:modified>
</cp:coreProperties>
</file>